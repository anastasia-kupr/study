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AC5154" w:rsidRPr="00430599" w:rsidRDefault="00AC5154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4" w:rsidRDefault="00AC5154" w:rsidP="00430599">
      <w:pPr>
        <w:spacing w:after="0"/>
        <w:jc w:val="center"/>
        <w:rPr>
          <w:rFonts w:eastAsia="Times New Roman" w:cs="Times New Roman"/>
          <w:bCs/>
          <w:spacing w:val="20"/>
          <w:sz w:val="40"/>
          <w:szCs w:val="40"/>
        </w:rPr>
      </w:pPr>
    </w:p>
    <w:p w:rsidR="00430599" w:rsidRPr="003125E3" w:rsidRDefault="00AC5154" w:rsidP="00430599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bCs/>
          <w:spacing w:val="20"/>
          <w:sz w:val="36"/>
          <w:szCs w:val="36"/>
        </w:rPr>
        <w:t>Домашнее задание</w:t>
      </w:r>
      <w:r w:rsidR="007376CF" w:rsidRPr="003125E3">
        <w:rPr>
          <w:rFonts w:eastAsia="Times New Roman" w:cs="Times New Roman"/>
          <w:sz w:val="36"/>
          <w:szCs w:val="36"/>
        </w:rPr>
        <w:t xml:space="preserve"> № </w:t>
      </w:r>
      <w:r w:rsidR="00064852">
        <w:rPr>
          <w:rFonts w:eastAsia="Times New Roman" w:cs="Times New Roman"/>
          <w:sz w:val="36"/>
          <w:szCs w:val="36"/>
        </w:rPr>
        <w:t>2</w:t>
      </w:r>
    </w:p>
    <w:p w:rsidR="00430599" w:rsidRPr="003125E3" w:rsidRDefault="00430599" w:rsidP="00AE18BB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sz w:val="36"/>
          <w:szCs w:val="36"/>
        </w:rPr>
        <w:t>по курсу «</w:t>
      </w:r>
      <w:r w:rsidR="005C5F1B" w:rsidRPr="003125E3">
        <w:rPr>
          <w:sz w:val="36"/>
          <w:szCs w:val="36"/>
        </w:rPr>
        <w:t xml:space="preserve">Организация </w:t>
      </w:r>
      <w:proofErr w:type="spellStart"/>
      <w:r w:rsidR="005C5F1B" w:rsidRPr="003125E3">
        <w:rPr>
          <w:sz w:val="36"/>
          <w:szCs w:val="36"/>
        </w:rPr>
        <w:t>НиПД</w:t>
      </w:r>
      <w:proofErr w:type="spellEnd"/>
      <w:r w:rsidRPr="003125E3">
        <w:rPr>
          <w:rFonts w:eastAsia="Times New Roman" w:cs="Times New Roman"/>
          <w:sz w:val="36"/>
          <w:szCs w:val="36"/>
        </w:rPr>
        <w:t>»</w:t>
      </w:r>
    </w:p>
    <w:p w:rsidR="00E26D01" w:rsidRPr="003125E3" w:rsidRDefault="00E26D01" w:rsidP="009172B5">
      <w:pPr>
        <w:ind w:firstLine="708"/>
        <w:jc w:val="center"/>
        <w:rPr>
          <w:rFonts w:ascii="Liberation Serif" w:eastAsia="Droid Sans Fallback" w:hAnsi="Liberation Serif" w:cs="Arial Unicode MS"/>
          <w:kern w:val="1"/>
          <w:sz w:val="36"/>
          <w:szCs w:val="36"/>
          <w:lang w:eastAsia="zh-CN" w:bidi="hi-IN"/>
        </w:rPr>
      </w:pPr>
      <w:r w:rsidRPr="003125E3">
        <w:rPr>
          <w:rFonts w:eastAsia="Times New Roman" w:cs="Times New Roman"/>
          <w:sz w:val="36"/>
          <w:szCs w:val="36"/>
        </w:rPr>
        <w:t>на тему «</w:t>
      </w:r>
      <w:r w:rsidR="00064852">
        <w:rPr>
          <w:rFonts w:cs="Times New Roman"/>
          <w:sz w:val="36"/>
          <w:szCs w:val="36"/>
        </w:rPr>
        <w:t>Научные методы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430599" w:rsidRPr="00430599" w:rsidRDefault="00430599" w:rsidP="003125E3">
      <w:pPr>
        <w:spacing w:before="400" w:after="0" w:line="360" w:lineRule="auto"/>
        <w:ind w:left="5245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4709FA">
        <w:rPr>
          <w:rFonts w:eastAsia="Times New Roman" w:cs="Times New Roman"/>
          <w:sz w:val="28"/>
          <w:szCs w:val="28"/>
        </w:rPr>
        <w:t>а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7376CF" w:rsidRDefault="00430599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студент</w:t>
      </w:r>
      <w:r w:rsidR="004709FA">
        <w:rPr>
          <w:rFonts w:eastAsia="Times New Roman" w:cs="Times New Roman"/>
          <w:sz w:val="28"/>
          <w:szCs w:val="28"/>
        </w:rPr>
        <w:t>ка</w:t>
      </w:r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4709FA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430599" w:rsidRPr="00430599" w:rsidRDefault="00430599" w:rsidP="003125E3">
      <w:pPr>
        <w:spacing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4671D4" w:rsidRDefault="004671D4" w:rsidP="004671D4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 т. н., профессор</w:t>
      </w:r>
    </w:p>
    <w:p w:rsidR="004671D4" w:rsidRDefault="004671D4" w:rsidP="004671D4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Курейчик</w:t>
      </w:r>
      <w:proofErr w:type="spellEnd"/>
      <w:r>
        <w:rPr>
          <w:rFonts w:eastAsia="Times New Roman" w:cs="Times New Roman"/>
          <w:sz w:val="28"/>
          <w:szCs w:val="28"/>
        </w:rPr>
        <w:t xml:space="preserve"> В. М.</w:t>
      </w:r>
    </w:p>
    <w:p w:rsidR="00430599" w:rsidRPr="00430599" w:rsidRDefault="00430599" w:rsidP="003125E3">
      <w:pPr>
        <w:spacing w:before="240" w:after="0" w:line="360" w:lineRule="auto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3125E3">
      <w:pPr>
        <w:spacing w:before="100"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C0791D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C0791D" w:rsidRPr="00430599">
        <w:rPr>
          <w:rFonts w:eastAsia="Times New Roman" w:cs="Times New Roman"/>
          <w:sz w:val="28"/>
          <w:szCs w:val="28"/>
        </w:rPr>
        <w:fldChar w:fldCharType="separate"/>
      </w:r>
      <w:r w:rsidR="004671D4">
        <w:rPr>
          <w:rFonts w:eastAsia="Times New Roman" w:cs="Times New Roman"/>
          <w:noProof/>
          <w:sz w:val="28"/>
          <w:szCs w:val="28"/>
        </w:rPr>
        <w:t>2016</w:t>
      </w:r>
      <w:r w:rsidR="00C0791D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064852" w:rsidRDefault="00C0791D" w:rsidP="00064852">
      <w:pPr>
        <w:pStyle w:val="ae"/>
        <w:ind w:left="284" w:firstLine="567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4671D4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  <w:r w:rsidR="003125E3">
        <w:rPr>
          <w:rFonts w:eastAsia="Times New Roman" w:cs="Times New Roman"/>
          <w:sz w:val="28"/>
          <w:szCs w:val="28"/>
        </w:rPr>
        <w:br w:type="page"/>
      </w:r>
    </w:p>
    <w:p w:rsidR="00064852" w:rsidRPr="00064852" w:rsidRDefault="00064852" w:rsidP="00064852">
      <w:pPr>
        <w:pStyle w:val="ae"/>
        <w:spacing w:before="120" w:after="0" w:line="360" w:lineRule="auto"/>
        <w:ind w:left="284" w:firstLine="567"/>
        <w:rPr>
          <w:rFonts w:eastAsia="Times New Roman" w:cs="Times New Roman"/>
          <w:sz w:val="28"/>
          <w:szCs w:val="28"/>
        </w:rPr>
      </w:pPr>
      <w:r w:rsidRPr="00064852">
        <w:rPr>
          <w:rFonts w:eastAsia="Times New Roman" w:cs="Times New Roman"/>
          <w:sz w:val="28"/>
          <w:szCs w:val="28"/>
        </w:rPr>
        <w:lastRenderedPageBreak/>
        <w:t>Научный метод — совокупность основных способов получения новых знаний и методов решения задач в рамках любой науки.</w:t>
      </w:r>
    </w:p>
    <w:p w:rsidR="00064852" w:rsidRPr="00064852" w:rsidRDefault="00064852" w:rsidP="00064852">
      <w:pPr>
        <w:pStyle w:val="ae"/>
        <w:spacing w:before="120" w:after="0" w:line="360" w:lineRule="auto"/>
        <w:ind w:left="284" w:firstLine="567"/>
        <w:rPr>
          <w:rFonts w:eastAsia="Times New Roman" w:cs="Times New Roman"/>
          <w:sz w:val="28"/>
          <w:szCs w:val="28"/>
        </w:rPr>
      </w:pPr>
      <w:r w:rsidRPr="00064852">
        <w:rPr>
          <w:rFonts w:eastAsia="Times New Roman" w:cs="Times New Roman"/>
          <w:sz w:val="28"/>
          <w:szCs w:val="28"/>
        </w:rPr>
        <w:t>Метод включает в себя способы исследования феноменов, систематизацию, корректировку новых и полученных ранее знаний. Умозаключения и выводы делаются с помощью правил и принципов рассуждения на основе эмпирических (наблюдаемых и измеряемых) данных об объекте. Базой получения данных являются наблюдения и эксперименты. Для объяснения наблюдаемых фактов выдвигаются гипотезы и строятся теории, на основании которых в свою очередь строится математическое описание — модель изучаемого объекта.</w:t>
      </w:r>
    </w:p>
    <w:p w:rsidR="00064852" w:rsidRPr="00064852" w:rsidRDefault="00064852" w:rsidP="00064852">
      <w:pPr>
        <w:pStyle w:val="ae"/>
        <w:spacing w:before="120" w:after="0" w:line="360" w:lineRule="auto"/>
        <w:ind w:left="284" w:firstLine="567"/>
        <w:rPr>
          <w:rFonts w:eastAsia="Times New Roman" w:cs="Times New Roman"/>
          <w:sz w:val="28"/>
          <w:szCs w:val="28"/>
        </w:rPr>
      </w:pPr>
      <w:r w:rsidRPr="00064852">
        <w:rPr>
          <w:rFonts w:eastAsia="Times New Roman" w:cs="Times New Roman"/>
          <w:sz w:val="28"/>
          <w:szCs w:val="28"/>
        </w:rPr>
        <w:t>Построение математической модели позволяет систематизировать существующие данные и сформулировать прогнозы, необходимые для поиска новых. Ярким примером этого является таблица Менделеева, по которой было прогнозировано существование множества ранее неизвестных элементов.</w:t>
      </w:r>
    </w:p>
    <w:p w:rsidR="00064852" w:rsidRPr="00064852" w:rsidRDefault="00064852" w:rsidP="00064852">
      <w:pPr>
        <w:pStyle w:val="ae"/>
        <w:spacing w:before="120" w:after="0" w:line="360" w:lineRule="auto"/>
        <w:ind w:left="284" w:firstLine="567"/>
        <w:rPr>
          <w:rFonts w:eastAsia="Times New Roman" w:cs="Times New Roman"/>
          <w:sz w:val="28"/>
          <w:szCs w:val="28"/>
        </w:rPr>
      </w:pPr>
      <w:r w:rsidRPr="00064852">
        <w:rPr>
          <w:rFonts w:eastAsia="Times New Roman" w:cs="Times New Roman"/>
          <w:sz w:val="28"/>
          <w:szCs w:val="28"/>
        </w:rPr>
        <w:t>Полученные из свойств математической модели прогнозы проверяются экспериментом или сбором новых фактов.</w:t>
      </w:r>
    </w:p>
    <w:p w:rsidR="00064852" w:rsidRPr="00064852" w:rsidRDefault="00064852" w:rsidP="00064852">
      <w:pPr>
        <w:pStyle w:val="ae"/>
        <w:spacing w:before="120" w:after="0" w:line="360" w:lineRule="auto"/>
        <w:ind w:left="284" w:firstLine="567"/>
        <w:rPr>
          <w:rFonts w:eastAsia="Times New Roman" w:cs="Times New Roman"/>
          <w:sz w:val="28"/>
          <w:szCs w:val="28"/>
        </w:rPr>
      </w:pPr>
      <w:r w:rsidRPr="00064852">
        <w:rPr>
          <w:rFonts w:eastAsia="Times New Roman" w:cs="Times New Roman"/>
          <w:sz w:val="28"/>
          <w:szCs w:val="28"/>
        </w:rPr>
        <w:t xml:space="preserve">Важной стороной научного метода, его неотъемлемой частью для любой науки, является требование объективности, исключающее субъективное толкование результатов. Не должны приниматься на веру какие-либо утверждения, даже если они исходят от авторитетных учёных. Для обеспечения независимой проверки проводится документирование наблюдений, обеспечивается доступность для других учёных всех исходных данных, методик и результатов исследований. Это позволяет не только получить дополнительное подтверждение путём воспроизведения экспериментов, но и критически оценить степень адекватности экспериментов и результатов по отношению к проверяемой теории. </w:t>
      </w:r>
    </w:p>
    <w:p w:rsidR="00064852" w:rsidRDefault="00064852" w:rsidP="00064852">
      <w:pPr>
        <w:spacing w:after="120" w:line="360" w:lineRule="auto"/>
        <w:ind w:firstLine="709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Тема моей магистерской диссертации: «</w:t>
      </w:r>
      <w:r w:rsidRPr="003125E3">
        <w:rPr>
          <w:rFonts w:cs="Times New Roman"/>
          <w:bCs/>
          <w:sz w:val="28"/>
          <w:szCs w:val="28"/>
        </w:rPr>
        <w:t>Исследование и разработка методов и средств мобиль</w:t>
      </w:r>
      <w:r>
        <w:rPr>
          <w:rFonts w:cs="Times New Roman"/>
          <w:bCs/>
          <w:sz w:val="28"/>
          <w:szCs w:val="28"/>
        </w:rPr>
        <w:t xml:space="preserve">ного доступа к </w:t>
      </w:r>
      <w:proofErr w:type="spellStart"/>
      <w:r>
        <w:rPr>
          <w:rFonts w:cs="Times New Roman"/>
          <w:bCs/>
          <w:sz w:val="28"/>
          <w:szCs w:val="28"/>
        </w:rPr>
        <w:t>аудиовидеопотоку</w:t>
      </w:r>
      <w:proofErr w:type="spellEnd"/>
      <w:r>
        <w:rPr>
          <w:rFonts w:cs="Times New Roman"/>
          <w:bCs/>
          <w:sz w:val="28"/>
          <w:szCs w:val="28"/>
        </w:rPr>
        <w:t>».</w:t>
      </w:r>
    </w:p>
    <w:p w:rsidR="00064852" w:rsidRDefault="00064852" w:rsidP="00064852">
      <w:pPr>
        <w:pStyle w:val="ae"/>
        <w:spacing w:before="120" w:after="0" w:line="360" w:lineRule="auto"/>
        <w:ind w:left="284" w:firstLine="567"/>
        <w:rPr>
          <w:rFonts w:cs="Times New Roman"/>
          <w:bCs/>
          <w:sz w:val="28"/>
          <w:szCs w:val="28"/>
        </w:rPr>
      </w:pPr>
      <w:r w:rsidRPr="003125E3">
        <w:rPr>
          <w:rFonts w:cs="Times New Roman"/>
          <w:bCs/>
          <w:sz w:val="28"/>
          <w:szCs w:val="28"/>
        </w:rPr>
        <w:t xml:space="preserve">Реализуемый в ходе работы продукт представляет собой систему видеонаблюдения. Камера получает информацию в виде аудио- и </w:t>
      </w:r>
      <w:proofErr w:type="spellStart"/>
      <w:r w:rsidRPr="003125E3">
        <w:rPr>
          <w:rFonts w:cs="Times New Roman"/>
          <w:bCs/>
          <w:sz w:val="28"/>
          <w:szCs w:val="28"/>
        </w:rPr>
        <w:t>видеопотоков</w:t>
      </w:r>
      <w:proofErr w:type="spellEnd"/>
      <w:r w:rsidRPr="003125E3">
        <w:rPr>
          <w:rFonts w:cs="Times New Roman"/>
          <w:bCs/>
          <w:sz w:val="28"/>
          <w:szCs w:val="28"/>
        </w:rPr>
        <w:t xml:space="preserve">. В дальнейшем полученная информация обрабатываются, анализируется и передаётся на сервер. Интернет-ресурс предоставляет доступ к видео- и </w:t>
      </w:r>
      <w:proofErr w:type="spellStart"/>
      <w:r w:rsidRPr="003125E3">
        <w:rPr>
          <w:rFonts w:cs="Times New Roman"/>
          <w:bCs/>
          <w:sz w:val="28"/>
          <w:szCs w:val="28"/>
        </w:rPr>
        <w:t>аудиопотокам</w:t>
      </w:r>
      <w:proofErr w:type="spellEnd"/>
      <w:r w:rsidRPr="003125E3">
        <w:rPr>
          <w:rFonts w:cs="Times New Roman"/>
          <w:bCs/>
          <w:sz w:val="28"/>
          <w:szCs w:val="28"/>
        </w:rPr>
        <w:t>, получаемым от камеры, в режиме реального времени.</w:t>
      </w:r>
    </w:p>
    <w:p w:rsidR="00064852" w:rsidRDefault="00064852" w:rsidP="00064852">
      <w:pPr>
        <w:pStyle w:val="ae"/>
        <w:spacing w:before="120" w:after="0" w:line="360" w:lineRule="auto"/>
        <w:ind w:left="284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Система будет применяться для наблюдения за кроваткой ребёнка. Основной особенностью разрабатываемой системы будет распознавание лица ребёнка и определение его состояния: спит, кричит, смеётся и т.п.</w:t>
      </w:r>
    </w:p>
    <w:p w:rsidR="001279F2" w:rsidRDefault="00064852" w:rsidP="001279F2">
      <w:pPr>
        <w:pStyle w:val="ae"/>
        <w:spacing w:before="120" w:line="360" w:lineRule="auto"/>
        <w:ind w:left="284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Для правильного определения состояния ребёнка потребуется сбор и анализ больших объёмов данных детских лиц. </w:t>
      </w:r>
      <w:r w:rsidR="001279F2">
        <w:rPr>
          <w:rFonts w:cs="Times New Roman"/>
          <w:bCs/>
          <w:sz w:val="28"/>
          <w:szCs w:val="28"/>
        </w:rPr>
        <w:t>Так как центральной частью работы является анализ данных, то основными станут методы обработки данных.</w:t>
      </w:r>
    </w:p>
    <w:p w:rsidR="001279F2" w:rsidRDefault="001279F2" w:rsidP="001279F2">
      <w:pPr>
        <w:pStyle w:val="ae"/>
        <w:spacing w:before="120" w:line="360" w:lineRule="auto"/>
        <w:ind w:left="284" w:firstLine="567"/>
        <w:rPr>
          <w:bCs/>
          <w:sz w:val="28"/>
          <w:szCs w:val="28"/>
        </w:rPr>
      </w:pPr>
      <w:r w:rsidRPr="001279F2">
        <w:rPr>
          <w:bCs/>
          <w:sz w:val="28"/>
          <w:szCs w:val="28"/>
        </w:rPr>
        <w:t>Методы обработки данных подразумевают проведение количественного (статистического) и качественного анализа первичных данных (дифференциация материала по группам, сопоставление, сравнение и т. д.)</w:t>
      </w:r>
    </w:p>
    <w:p w:rsidR="001279F2" w:rsidRDefault="001279F2" w:rsidP="001279F2">
      <w:pPr>
        <w:pStyle w:val="ae"/>
        <w:spacing w:before="120" w:line="360" w:lineRule="auto"/>
        <w:ind w:left="284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Они включают в себя:</w:t>
      </w:r>
    </w:p>
    <w:p w:rsidR="001279F2" w:rsidRDefault="001279F2" w:rsidP="001279F2">
      <w:pPr>
        <w:pStyle w:val="ae"/>
        <w:numPr>
          <w:ilvl w:val="0"/>
          <w:numId w:val="7"/>
        </w:numPr>
        <w:spacing w:before="12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количественный анализ – математическая обработка, статистика;</w:t>
      </w:r>
    </w:p>
    <w:p w:rsidR="001279F2" w:rsidRPr="001279F2" w:rsidRDefault="001279F2" w:rsidP="001279F2">
      <w:pPr>
        <w:pStyle w:val="ae"/>
        <w:numPr>
          <w:ilvl w:val="0"/>
          <w:numId w:val="7"/>
        </w:numPr>
        <w:spacing w:before="12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качественный анализ – классификация данных по соответствующим группам.</w:t>
      </w:r>
    </w:p>
    <w:p w:rsidR="00064852" w:rsidRPr="00064852" w:rsidRDefault="00064852" w:rsidP="00064852">
      <w:pPr>
        <w:pStyle w:val="ae"/>
        <w:spacing w:before="120" w:after="0" w:line="360" w:lineRule="auto"/>
        <w:ind w:left="284" w:firstLine="567"/>
        <w:rPr>
          <w:rFonts w:eastAsia="Times New Roman" w:cs="Times New Roman"/>
          <w:sz w:val="28"/>
          <w:szCs w:val="28"/>
        </w:rPr>
      </w:pPr>
    </w:p>
    <w:p w:rsidR="00716621" w:rsidRDefault="00064852" w:rsidP="00064852">
      <w:pPr>
        <w:spacing w:before="120" w:after="0" w:line="360" w:lineRule="auto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</w:t>
      </w:r>
    </w:p>
    <w:p w:rsidR="00716621" w:rsidRPr="00DC31CD" w:rsidRDefault="00716621" w:rsidP="00064852">
      <w:pPr>
        <w:spacing w:before="120" w:after="0" w:line="360" w:lineRule="auto"/>
        <w:ind w:firstLine="709"/>
        <w:rPr>
          <w:rFonts w:cs="Times New Roman"/>
          <w:bCs/>
          <w:sz w:val="28"/>
          <w:szCs w:val="28"/>
        </w:rPr>
      </w:pPr>
    </w:p>
    <w:sectPr w:rsidR="00716621" w:rsidRPr="00DC31CD" w:rsidSect="003125E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80E" w:rsidRDefault="00D0280E" w:rsidP="00B91876">
      <w:pPr>
        <w:spacing w:after="0"/>
      </w:pPr>
      <w:r>
        <w:separator/>
      </w:r>
    </w:p>
  </w:endnote>
  <w:endnote w:type="continuationSeparator" w:id="0">
    <w:p w:rsidR="00D0280E" w:rsidRDefault="00D0280E" w:rsidP="00B918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80E" w:rsidRDefault="00D0280E" w:rsidP="00B91876">
      <w:pPr>
        <w:spacing w:after="0"/>
      </w:pPr>
      <w:r>
        <w:separator/>
      </w:r>
    </w:p>
  </w:footnote>
  <w:footnote w:type="continuationSeparator" w:id="0">
    <w:p w:rsidR="00D0280E" w:rsidRDefault="00D0280E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477E3"/>
    <w:multiLevelType w:val="hybridMultilevel"/>
    <w:tmpl w:val="36281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A317540"/>
    <w:multiLevelType w:val="hybridMultilevel"/>
    <w:tmpl w:val="BA12F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956"/>
    <w:rsid w:val="000216BB"/>
    <w:rsid w:val="00056F9F"/>
    <w:rsid w:val="00062E46"/>
    <w:rsid w:val="0006407E"/>
    <w:rsid w:val="00064852"/>
    <w:rsid w:val="00076ED4"/>
    <w:rsid w:val="000A17A7"/>
    <w:rsid w:val="000E31D9"/>
    <w:rsid w:val="000F75E9"/>
    <w:rsid w:val="00104456"/>
    <w:rsid w:val="00114AD7"/>
    <w:rsid w:val="001279F2"/>
    <w:rsid w:val="00140487"/>
    <w:rsid w:val="00141526"/>
    <w:rsid w:val="001A335A"/>
    <w:rsid w:val="001A6764"/>
    <w:rsid w:val="001B790E"/>
    <w:rsid w:val="001C26DE"/>
    <w:rsid w:val="001D73A5"/>
    <w:rsid w:val="001E4F5F"/>
    <w:rsid w:val="00202392"/>
    <w:rsid w:val="00223452"/>
    <w:rsid w:val="0026563F"/>
    <w:rsid w:val="00266A57"/>
    <w:rsid w:val="002768C5"/>
    <w:rsid w:val="002910CE"/>
    <w:rsid w:val="002C05EE"/>
    <w:rsid w:val="002C71E1"/>
    <w:rsid w:val="002D37B9"/>
    <w:rsid w:val="002D68D1"/>
    <w:rsid w:val="002E7EC6"/>
    <w:rsid w:val="002F497E"/>
    <w:rsid w:val="002F6F05"/>
    <w:rsid w:val="00303350"/>
    <w:rsid w:val="003125E3"/>
    <w:rsid w:val="003602BD"/>
    <w:rsid w:val="0036236E"/>
    <w:rsid w:val="0036282E"/>
    <w:rsid w:val="00363918"/>
    <w:rsid w:val="00373CAF"/>
    <w:rsid w:val="00374C7D"/>
    <w:rsid w:val="0039744F"/>
    <w:rsid w:val="003C6E9A"/>
    <w:rsid w:val="003E065C"/>
    <w:rsid w:val="0041664D"/>
    <w:rsid w:val="00430599"/>
    <w:rsid w:val="00440146"/>
    <w:rsid w:val="0044675B"/>
    <w:rsid w:val="00457B55"/>
    <w:rsid w:val="004671D4"/>
    <w:rsid w:val="004709FA"/>
    <w:rsid w:val="0049769B"/>
    <w:rsid w:val="004A3CFC"/>
    <w:rsid w:val="004C5C76"/>
    <w:rsid w:val="004C7506"/>
    <w:rsid w:val="004E33E5"/>
    <w:rsid w:val="004E5924"/>
    <w:rsid w:val="0050177A"/>
    <w:rsid w:val="00536DD6"/>
    <w:rsid w:val="00537959"/>
    <w:rsid w:val="005506D5"/>
    <w:rsid w:val="0055181B"/>
    <w:rsid w:val="005813AB"/>
    <w:rsid w:val="005901CD"/>
    <w:rsid w:val="005927A1"/>
    <w:rsid w:val="0059478E"/>
    <w:rsid w:val="005A6D81"/>
    <w:rsid w:val="005C5F1B"/>
    <w:rsid w:val="005E2A3C"/>
    <w:rsid w:val="006266D3"/>
    <w:rsid w:val="0063180D"/>
    <w:rsid w:val="006438E0"/>
    <w:rsid w:val="00651260"/>
    <w:rsid w:val="0066629D"/>
    <w:rsid w:val="00687EE3"/>
    <w:rsid w:val="00691235"/>
    <w:rsid w:val="007105E4"/>
    <w:rsid w:val="00711320"/>
    <w:rsid w:val="00716621"/>
    <w:rsid w:val="007376CF"/>
    <w:rsid w:val="00743F6E"/>
    <w:rsid w:val="007575DC"/>
    <w:rsid w:val="0077226B"/>
    <w:rsid w:val="00777598"/>
    <w:rsid w:val="007842A4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72B5"/>
    <w:rsid w:val="00921531"/>
    <w:rsid w:val="009544B0"/>
    <w:rsid w:val="00973F0F"/>
    <w:rsid w:val="009835BD"/>
    <w:rsid w:val="009A1CEB"/>
    <w:rsid w:val="009D1F8E"/>
    <w:rsid w:val="009F6D4E"/>
    <w:rsid w:val="00A267D2"/>
    <w:rsid w:val="00A33142"/>
    <w:rsid w:val="00A9262F"/>
    <w:rsid w:val="00AA0390"/>
    <w:rsid w:val="00AA1088"/>
    <w:rsid w:val="00AA5A09"/>
    <w:rsid w:val="00AC5154"/>
    <w:rsid w:val="00AD47CE"/>
    <w:rsid w:val="00AE03F4"/>
    <w:rsid w:val="00AE18BB"/>
    <w:rsid w:val="00AE5956"/>
    <w:rsid w:val="00B055C4"/>
    <w:rsid w:val="00B251FB"/>
    <w:rsid w:val="00B25785"/>
    <w:rsid w:val="00B318B4"/>
    <w:rsid w:val="00B75A2D"/>
    <w:rsid w:val="00B8798C"/>
    <w:rsid w:val="00B91876"/>
    <w:rsid w:val="00BA52CB"/>
    <w:rsid w:val="00BA533B"/>
    <w:rsid w:val="00BB30E7"/>
    <w:rsid w:val="00BB6C2F"/>
    <w:rsid w:val="00BD133A"/>
    <w:rsid w:val="00BD5FB3"/>
    <w:rsid w:val="00BE5FFF"/>
    <w:rsid w:val="00C0791D"/>
    <w:rsid w:val="00C4125F"/>
    <w:rsid w:val="00CA45FF"/>
    <w:rsid w:val="00CA5F0F"/>
    <w:rsid w:val="00CC27F1"/>
    <w:rsid w:val="00CE414D"/>
    <w:rsid w:val="00CE56E0"/>
    <w:rsid w:val="00CF1784"/>
    <w:rsid w:val="00D0280E"/>
    <w:rsid w:val="00D30A4E"/>
    <w:rsid w:val="00D36783"/>
    <w:rsid w:val="00D425B0"/>
    <w:rsid w:val="00D4744E"/>
    <w:rsid w:val="00D615EE"/>
    <w:rsid w:val="00DA3B5A"/>
    <w:rsid w:val="00DA7635"/>
    <w:rsid w:val="00DB5436"/>
    <w:rsid w:val="00DB58B4"/>
    <w:rsid w:val="00DC31CD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F07535"/>
    <w:rsid w:val="00F31E3F"/>
    <w:rsid w:val="00F5325C"/>
    <w:rsid w:val="00F62CF9"/>
    <w:rsid w:val="00F65D66"/>
    <w:rsid w:val="00FB7B65"/>
    <w:rsid w:val="00FE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semiHidden/>
    <w:unhideWhenUsed/>
    <w:rsid w:val="001279F2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2F111-7201-43E7-B332-84574235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</Template>
  <TotalTime>11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2016-12-20T17:59:00Z</dcterms:created>
  <dcterms:modified xsi:type="dcterms:W3CDTF">2016-12-20T19:13:00Z</dcterms:modified>
</cp:coreProperties>
</file>