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599" w:rsidRPr="00430599" w:rsidRDefault="00430599" w:rsidP="00802B71">
      <w:pPr>
        <w:spacing w:after="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sz w:val="20"/>
          <w:szCs w:val="20"/>
        </w:rPr>
        <w:t>МИНОБРНАУКИ РОССИИ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учреждение высшего профессионального образования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«ЮЖНЫЙ ФЕДЕРАЛЬНЫЙ УНИВЕРСИТЕТ»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36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Инженерно-технологическая академия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12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Институт компьютерных технологий и информационной безопасности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24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Кафедра Математического обеспечения и применения ЭВМ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 wp14:anchorId="4BE4783E" wp14:editId="16E5B420">
            <wp:extent cx="982928" cy="896400"/>
            <wp:effectExtent l="19050" t="0" r="767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28" cy="89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599">
        <w:rPr>
          <w:rFonts w:eastAsia="Times New Roman" w:cs="Times New Roman"/>
          <w:sz w:val="20"/>
          <w:szCs w:val="20"/>
        </w:rPr>
        <w:t xml:space="preserve">            </w:t>
      </w: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 wp14:anchorId="053BDBB0" wp14:editId="64679AEB">
            <wp:extent cx="1019175" cy="895350"/>
            <wp:effectExtent l="19050" t="0" r="9525" b="0"/>
            <wp:docPr id="2" name="Рисунок 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7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599" w:rsidRPr="00D30A4E" w:rsidRDefault="005C5F1B" w:rsidP="00430599">
      <w:pPr>
        <w:spacing w:after="0"/>
        <w:jc w:val="center"/>
        <w:rPr>
          <w:rFonts w:eastAsia="Times New Roman" w:cs="Times New Roman"/>
          <w:sz w:val="40"/>
          <w:szCs w:val="34"/>
        </w:rPr>
      </w:pPr>
      <w:r w:rsidRPr="005C5F1B">
        <w:rPr>
          <w:rFonts w:eastAsia="Times New Roman" w:cs="Times New Roman"/>
          <w:bCs/>
          <w:spacing w:val="20"/>
          <w:sz w:val="40"/>
          <w:szCs w:val="40"/>
        </w:rPr>
        <w:t>Практическая работа</w:t>
      </w:r>
      <w:r w:rsidR="007376CF">
        <w:rPr>
          <w:rFonts w:eastAsia="Times New Roman" w:cs="Times New Roman"/>
          <w:sz w:val="40"/>
          <w:szCs w:val="34"/>
        </w:rPr>
        <w:t xml:space="preserve"> № </w:t>
      </w:r>
      <w:r w:rsidR="00E9181F">
        <w:rPr>
          <w:rFonts w:eastAsia="Times New Roman" w:cs="Times New Roman"/>
          <w:sz w:val="40"/>
          <w:szCs w:val="34"/>
        </w:rPr>
        <w:t>3</w:t>
      </w:r>
    </w:p>
    <w:p w:rsidR="00430599" w:rsidRDefault="00430599" w:rsidP="00AE18BB">
      <w:pPr>
        <w:spacing w:after="0"/>
        <w:jc w:val="center"/>
        <w:rPr>
          <w:rFonts w:eastAsia="Times New Roman" w:cs="Times New Roman"/>
          <w:sz w:val="44"/>
          <w:szCs w:val="36"/>
        </w:rPr>
      </w:pPr>
      <w:r w:rsidRPr="00430599">
        <w:rPr>
          <w:rFonts w:eastAsia="Times New Roman" w:cs="Times New Roman"/>
          <w:sz w:val="40"/>
          <w:szCs w:val="34"/>
        </w:rPr>
        <w:t>по курсу</w:t>
      </w:r>
      <w:r w:rsidRPr="00430599">
        <w:rPr>
          <w:rFonts w:eastAsia="Times New Roman" w:cs="Times New Roman"/>
          <w:sz w:val="44"/>
          <w:szCs w:val="36"/>
        </w:rPr>
        <w:t xml:space="preserve"> «</w:t>
      </w:r>
      <w:r w:rsidR="005C5F1B">
        <w:rPr>
          <w:sz w:val="28"/>
          <w:szCs w:val="28"/>
        </w:rPr>
        <w:t>Организация НиПД</w:t>
      </w:r>
      <w:r w:rsidRPr="00430599">
        <w:rPr>
          <w:rFonts w:eastAsia="Times New Roman" w:cs="Times New Roman"/>
          <w:sz w:val="44"/>
          <w:szCs w:val="36"/>
        </w:rPr>
        <w:t>»</w:t>
      </w:r>
    </w:p>
    <w:p w:rsidR="00E26D01" w:rsidRPr="007376CF" w:rsidRDefault="0054282F" w:rsidP="0054282F">
      <w:pPr>
        <w:ind w:firstLine="708"/>
        <w:rPr>
          <w:rFonts w:ascii="Liberation Serif" w:eastAsia="Droid Sans Fallback" w:hAnsi="Liberation Serif" w:cs="Arial Unicode MS"/>
          <w:kern w:val="1"/>
          <w:szCs w:val="24"/>
          <w:lang w:eastAsia="zh-CN" w:bidi="hi-IN"/>
        </w:rPr>
      </w:pPr>
      <w:r>
        <w:rPr>
          <w:rFonts w:eastAsia="Times New Roman" w:cs="Times New Roman"/>
          <w:sz w:val="44"/>
          <w:szCs w:val="36"/>
        </w:rPr>
        <w:t xml:space="preserve">                  </w:t>
      </w:r>
      <w:r w:rsidR="00E26D01">
        <w:rPr>
          <w:rFonts w:eastAsia="Times New Roman" w:cs="Times New Roman"/>
          <w:sz w:val="44"/>
          <w:szCs w:val="36"/>
        </w:rPr>
        <w:t xml:space="preserve">на тему </w:t>
      </w:r>
      <w:r w:rsidR="00E26D01" w:rsidRPr="00430599">
        <w:rPr>
          <w:rFonts w:eastAsia="Times New Roman" w:cs="Times New Roman"/>
          <w:sz w:val="44"/>
          <w:szCs w:val="36"/>
        </w:rPr>
        <w:t>«</w:t>
      </w:r>
      <w:r>
        <w:rPr>
          <w:rFonts w:cs="Times New Roman"/>
          <w:sz w:val="32"/>
          <w:szCs w:val="32"/>
        </w:rPr>
        <w:t>Лонгитюдный метод</w:t>
      </w:r>
      <w:r w:rsidR="00E26D01" w:rsidRPr="00430599">
        <w:rPr>
          <w:rFonts w:eastAsia="Times New Roman" w:cs="Times New Roman"/>
          <w:sz w:val="44"/>
          <w:szCs w:val="36"/>
        </w:rPr>
        <w:t>»</w:t>
      </w:r>
    </w:p>
    <w:p w:rsidR="00430599" w:rsidRPr="00430599" w:rsidRDefault="00430599" w:rsidP="00CF1784">
      <w:pPr>
        <w:spacing w:before="400" w:after="0"/>
        <w:ind w:left="5386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Выполнил:</w:t>
      </w:r>
    </w:p>
    <w:p w:rsidR="00430599" w:rsidRPr="007376CF" w:rsidRDefault="00430599" w:rsidP="00430599">
      <w:pPr>
        <w:spacing w:after="0"/>
        <w:ind w:left="5387" w:firstLine="850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 xml:space="preserve">студент группы </w:t>
      </w:r>
      <w:r w:rsidR="007376CF" w:rsidRPr="007376CF">
        <w:rPr>
          <w:rFonts w:eastAsia="Times New Roman" w:cs="Times New Roman"/>
          <w:sz w:val="28"/>
          <w:szCs w:val="28"/>
        </w:rPr>
        <w:t>КТмо1-3</w:t>
      </w:r>
    </w:p>
    <w:p w:rsidR="00430599" w:rsidRPr="00430599" w:rsidRDefault="00AA5A09" w:rsidP="00AE18BB">
      <w:pPr>
        <w:spacing w:after="0"/>
        <w:ind w:left="5387" w:firstLine="85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Голощапов И.В.</w:t>
      </w:r>
    </w:p>
    <w:p w:rsidR="00430599" w:rsidRPr="00430599" w:rsidRDefault="00430599" w:rsidP="00AE18BB">
      <w:pPr>
        <w:spacing w:after="0"/>
        <w:ind w:left="5386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Проверил:</w:t>
      </w:r>
    </w:p>
    <w:p w:rsidR="00834298" w:rsidRDefault="00AE18BB" w:rsidP="00430599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преподаватель </w:t>
      </w:r>
    </w:p>
    <w:p w:rsidR="00430599" w:rsidRPr="00D30A4E" w:rsidRDefault="00834298" w:rsidP="00430599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Курейчик В.М.</w:t>
      </w:r>
    </w:p>
    <w:p w:rsidR="00430599" w:rsidRPr="00430599" w:rsidRDefault="00430599" w:rsidP="00AA0390">
      <w:pP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Оценка</w:t>
      </w:r>
    </w:p>
    <w:p w:rsidR="00430599" w:rsidRPr="00430599" w:rsidRDefault="00430599" w:rsidP="00802B71">
      <w:pPr>
        <w:spacing w:before="100" w:after="0"/>
        <w:ind w:left="5386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______________________</w:t>
      </w:r>
    </w:p>
    <w:p w:rsidR="00430599" w:rsidRPr="00430599" w:rsidRDefault="00430599" w:rsidP="00430599">
      <w:pP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 xml:space="preserve">«____»  __________ </w:t>
      </w:r>
      <w:r w:rsidR="00AA1088" w:rsidRPr="00430599">
        <w:rPr>
          <w:rFonts w:eastAsia="Times New Roman" w:cs="Times New Roman"/>
          <w:sz w:val="28"/>
          <w:szCs w:val="28"/>
        </w:rPr>
        <w:fldChar w:fldCharType="begin"/>
      </w:r>
      <w:r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="00AA1088" w:rsidRPr="00430599">
        <w:rPr>
          <w:rFonts w:eastAsia="Times New Roman" w:cs="Times New Roman"/>
          <w:sz w:val="28"/>
          <w:szCs w:val="28"/>
        </w:rPr>
        <w:fldChar w:fldCharType="separate"/>
      </w:r>
      <w:r w:rsidR="00D162FA">
        <w:rPr>
          <w:rFonts w:eastAsia="Times New Roman" w:cs="Times New Roman"/>
          <w:noProof/>
          <w:sz w:val="28"/>
          <w:szCs w:val="28"/>
        </w:rPr>
        <w:t>2016</w:t>
      </w:r>
      <w:r w:rsidR="00AA1088" w:rsidRPr="00430599">
        <w:rPr>
          <w:rFonts w:eastAsia="Times New Roman" w:cs="Times New Roman"/>
          <w:sz w:val="28"/>
          <w:szCs w:val="28"/>
        </w:rPr>
        <w:fldChar w:fldCharType="end"/>
      </w:r>
      <w:r w:rsidRPr="00430599">
        <w:rPr>
          <w:rFonts w:eastAsia="Times New Roman" w:cs="Times New Roman"/>
          <w:sz w:val="28"/>
          <w:szCs w:val="28"/>
        </w:rPr>
        <w:t xml:space="preserve"> г.</w:t>
      </w:r>
    </w:p>
    <w:p w:rsidR="00AE18BB" w:rsidRDefault="00AE18BB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</w:p>
    <w:p w:rsidR="00834298" w:rsidRDefault="00834298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</w:p>
    <w:p w:rsidR="00834298" w:rsidRDefault="00834298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</w:p>
    <w:p w:rsidR="009172B5" w:rsidRDefault="009172B5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</w:p>
    <w:p w:rsidR="00AE18BB" w:rsidRDefault="00AE18BB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Таганрог</w:t>
      </w:r>
    </w:p>
    <w:p w:rsidR="00B055C4" w:rsidRDefault="00AA1088" w:rsidP="00B055C4">
      <w:pPr>
        <w:spacing w:after="0"/>
        <w:jc w:val="center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fldChar w:fldCharType="begin"/>
      </w:r>
      <w:r w:rsidR="00430599"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Pr="00430599">
        <w:rPr>
          <w:rFonts w:eastAsia="Times New Roman" w:cs="Times New Roman"/>
          <w:sz w:val="28"/>
          <w:szCs w:val="28"/>
        </w:rPr>
        <w:fldChar w:fldCharType="separate"/>
      </w:r>
      <w:r w:rsidR="00D162FA">
        <w:rPr>
          <w:rFonts w:eastAsia="Times New Roman" w:cs="Times New Roman"/>
          <w:noProof/>
          <w:sz w:val="28"/>
          <w:szCs w:val="28"/>
        </w:rPr>
        <w:t>2016</w:t>
      </w:r>
      <w:r w:rsidRPr="00430599">
        <w:rPr>
          <w:rFonts w:eastAsia="Times New Roman" w:cs="Times New Roman"/>
          <w:sz w:val="28"/>
          <w:szCs w:val="28"/>
        </w:rPr>
        <w:fldChar w:fldCharType="end"/>
      </w:r>
    </w:p>
    <w:p w:rsidR="00815D91" w:rsidRPr="00BE10BD" w:rsidRDefault="00815D91" w:rsidP="00D162FA">
      <w:pPr>
        <w:spacing w:after="0" w:line="360" w:lineRule="auto"/>
        <w:ind w:firstLine="708"/>
        <w:rPr>
          <w:rFonts w:cs="Times New Roman"/>
          <w:color w:val="252525"/>
          <w:sz w:val="28"/>
          <w:szCs w:val="28"/>
          <w:shd w:val="clear" w:color="auto" w:fill="FFFFFF"/>
        </w:rPr>
      </w:pPr>
      <w:r w:rsidRPr="00BE10BD">
        <w:rPr>
          <w:rFonts w:cs="Times New Roman"/>
          <w:b/>
          <w:bCs/>
          <w:color w:val="252525"/>
          <w:sz w:val="28"/>
          <w:szCs w:val="28"/>
          <w:shd w:val="clear" w:color="auto" w:fill="FFFFFF"/>
        </w:rPr>
        <w:lastRenderedPageBreak/>
        <w:t>Лонгитю́дное иссле́дование</w:t>
      </w:r>
      <w:r w:rsidRPr="00BE10BD">
        <w:rPr>
          <w:rStyle w:val="apple-converted-space"/>
          <w:rFonts w:cs="Times New Roman"/>
          <w:color w:val="252525"/>
          <w:shd w:val="clear" w:color="auto" w:fill="FFFFFF"/>
        </w:rPr>
        <w:t> </w:t>
      </w:r>
      <w:r w:rsidRPr="00BE10BD">
        <w:rPr>
          <w:rFonts w:cs="Times New Roman"/>
          <w:color w:val="252525"/>
          <w:sz w:val="28"/>
          <w:szCs w:val="28"/>
          <w:shd w:val="clear" w:color="auto" w:fill="FFFFFF"/>
        </w:rPr>
        <w:t>(</w:t>
      </w:r>
      <w:hyperlink r:id="rId10" w:tooltip="Английский язык" w:history="1">
        <w:r w:rsidRPr="00815D91">
          <w:rPr>
            <w:rStyle w:val="ac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англ.</w:t>
        </w:r>
      </w:hyperlink>
      <w:r w:rsidRPr="00BE10BD">
        <w:rPr>
          <w:rFonts w:cs="Times New Roman"/>
          <w:color w:val="252525"/>
          <w:sz w:val="28"/>
          <w:szCs w:val="28"/>
          <w:shd w:val="clear" w:color="auto" w:fill="FFFFFF"/>
        </w:rPr>
        <w:t> </w:t>
      </w:r>
      <w:r w:rsidRPr="00BE10BD">
        <w:rPr>
          <w:rFonts w:cs="Times New Roman"/>
          <w:i/>
          <w:iCs/>
          <w:color w:val="252525"/>
          <w:sz w:val="28"/>
          <w:szCs w:val="28"/>
          <w:shd w:val="clear" w:color="auto" w:fill="FFFFFF"/>
          <w:lang w:val="en"/>
        </w:rPr>
        <w:t>Longitudinal</w:t>
      </w:r>
      <w:r w:rsidRPr="00BE10BD">
        <w:rPr>
          <w:rFonts w:cs="Times New Roman"/>
          <w:i/>
          <w:iCs/>
          <w:color w:val="252525"/>
          <w:sz w:val="28"/>
          <w:szCs w:val="28"/>
          <w:shd w:val="clear" w:color="auto" w:fill="FFFFFF"/>
        </w:rPr>
        <w:t xml:space="preserve"> </w:t>
      </w:r>
      <w:r w:rsidRPr="00BE10BD">
        <w:rPr>
          <w:rFonts w:cs="Times New Roman"/>
          <w:i/>
          <w:iCs/>
          <w:color w:val="252525"/>
          <w:sz w:val="28"/>
          <w:szCs w:val="28"/>
          <w:shd w:val="clear" w:color="auto" w:fill="FFFFFF"/>
          <w:lang w:val="en"/>
        </w:rPr>
        <w:t>study</w:t>
      </w:r>
      <w:r w:rsidRPr="00BE10BD">
        <w:rPr>
          <w:rStyle w:val="apple-converted-space"/>
          <w:rFonts w:cs="Times New Roman"/>
          <w:color w:val="252525"/>
          <w:shd w:val="clear" w:color="auto" w:fill="FFFFFF"/>
        </w:rPr>
        <w:t> </w:t>
      </w:r>
      <w:r w:rsidRPr="00BE10BD">
        <w:rPr>
          <w:rFonts w:cs="Times New Roman"/>
          <w:color w:val="252525"/>
          <w:sz w:val="28"/>
          <w:szCs w:val="28"/>
          <w:shd w:val="clear" w:color="auto" w:fill="FFFFFF"/>
        </w:rPr>
        <w:t>от longitude — долговременный) —</w:t>
      </w:r>
      <w:r w:rsidRPr="00BE10BD">
        <w:rPr>
          <w:rStyle w:val="apple-converted-space"/>
          <w:rFonts w:cs="Times New Roman"/>
          <w:color w:val="252525"/>
          <w:shd w:val="clear" w:color="auto" w:fill="FFFFFF"/>
        </w:rPr>
        <w:t> </w:t>
      </w:r>
      <w:hyperlink r:id="rId11" w:tooltip="Научный метод" w:history="1">
        <w:r w:rsidRPr="00815D91">
          <w:rPr>
            <w:rStyle w:val="ac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научный метод</w:t>
        </w:r>
      </w:hyperlink>
      <w:r w:rsidRPr="00815D91">
        <w:rPr>
          <w:rFonts w:cs="Times New Roman"/>
          <w:sz w:val="28"/>
          <w:szCs w:val="28"/>
          <w:shd w:val="clear" w:color="auto" w:fill="FFFFFF"/>
        </w:rPr>
        <w:t>,</w:t>
      </w:r>
      <w:r w:rsidRPr="00BE10BD">
        <w:rPr>
          <w:rFonts w:cs="Times New Roman"/>
          <w:color w:val="252525"/>
          <w:sz w:val="28"/>
          <w:szCs w:val="28"/>
          <w:shd w:val="clear" w:color="auto" w:fill="FFFFFF"/>
        </w:rPr>
        <w:t xml:space="preserve"> применяемый, в частности, в</w:t>
      </w:r>
      <w:r w:rsidRPr="00BE10BD">
        <w:rPr>
          <w:rStyle w:val="apple-converted-space"/>
          <w:rFonts w:cs="Times New Roman"/>
          <w:color w:val="252525"/>
          <w:shd w:val="clear" w:color="auto" w:fill="FFFFFF"/>
        </w:rPr>
        <w:t> </w:t>
      </w:r>
      <w:hyperlink r:id="rId12" w:tooltip="Социология" w:history="1">
        <w:r w:rsidRPr="00815D91">
          <w:rPr>
            <w:rStyle w:val="ac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социологии</w:t>
        </w:r>
      </w:hyperlink>
      <w:r w:rsidRPr="00815D91">
        <w:rPr>
          <w:rStyle w:val="apple-converted-space"/>
          <w:rFonts w:cs="Times New Roman"/>
          <w:shd w:val="clear" w:color="auto" w:fill="FFFFFF"/>
        </w:rPr>
        <w:t> </w:t>
      </w:r>
      <w:r w:rsidRPr="00815D91">
        <w:rPr>
          <w:rFonts w:cs="Times New Roman"/>
          <w:sz w:val="28"/>
          <w:szCs w:val="28"/>
          <w:shd w:val="clear" w:color="auto" w:fill="FFFFFF"/>
        </w:rPr>
        <w:t>и</w:t>
      </w:r>
      <w:r w:rsidRPr="00815D91">
        <w:rPr>
          <w:rStyle w:val="apple-converted-space"/>
          <w:rFonts w:cs="Times New Roman"/>
          <w:shd w:val="clear" w:color="auto" w:fill="FFFFFF"/>
        </w:rPr>
        <w:t> </w:t>
      </w:r>
      <w:hyperlink r:id="rId13" w:tooltip="Психология" w:history="1">
        <w:r w:rsidRPr="00815D91">
          <w:rPr>
            <w:rStyle w:val="ac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психологии</w:t>
        </w:r>
      </w:hyperlink>
      <w:r w:rsidRPr="00BE10BD">
        <w:rPr>
          <w:rFonts w:cs="Times New Roman"/>
          <w:color w:val="252525"/>
          <w:sz w:val="28"/>
          <w:szCs w:val="28"/>
          <w:shd w:val="clear" w:color="auto" w:fill="FFFFFF"/>
        </w:rPr>
        <w:t>, в котором изучается одна и та же группа объектов (в психологии — людей) в течение времени, за которое эти объекты успевают существенным образом поменять какие-либо свои значимые признаки. В самом широком смысле является синонимом</w:t>
      </w:r>
      <w:r w:rsidRPr="00BE10BD">
        <w:rPr>
          <w:rStyle w:val="apple-converted-space"/>
          <w:rFonts w:cs="Times New Roman"/>
          <w:color w:val="252525"/>
          <w:shd w:val="clear" w:color="auto" w:fill="FFFFFF"/>
        </w:rPr>
        <w:t> </w:t>
      </w:r>
      <w:hyperlink r:id="rId14" w:tooltip="Панельное исследование" w:history="1">
        <w:r w:rsidRPr="00815D91">
          <w:rPr>
            <w:rStyle w:val="ac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панельного исследования</w:t>
        </w:r>
      </w:hyperlink>
      <w:r w:rsidRPr="00815D91">
        <w:rPr>
          <w:rFonts w:cs="Times New Roman"/>
          <w:sz w:val="28"/>
          <w:szCs w:val="28"/>
          <w:shd w:val="clear" w:color="auto" w:fill="FFFFFF"/>
        </w:rPr>
        <w:t xml:space="preserve">, </w:t>
      </w:r>
      <w:r w:rsidRPr="00BE10BD">
        <w:rPr>
          <w:rFonts w:cs="Times New Roman"/>
          <w:color w:val="252525"/>
          <w:sz w:val="28"/>
          <w:szCs w:val="28"/>
          <w:shd w:val="clear" w:color="auto" w:fill="FFFFFF"/>
        </w:rPr>
        <w:t xml:space="preserve">а в более узком смысле — выборочное панельное исследование любой возрастной или образовательной когорты </w:t>
      </w:r>
      <w:r w:rsidRPr="00815D91">
        <w:rPr>
          <w:rFonts w:cs="Times New Roman"/>
          <w:sz w:val="28"/>
          <w:szCs w:val="28"/>
          <w:shd w:val="clear" w:color="auto" w:fill="FFFFFF"/>
        </w:rPr>
        <w:t>(</w:t>
      </w:r>
      <w:hyperlink r:id="rId15" w:tooltip="Когорта (значения)" w:history="1">
        <w:r w:rsidRPr="00815D91">
          <w:rPr>
            <w:rStyle w:val="ac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когорта</w:t>
        </w:r>
      </w:hyperlink>
      <w:r w:rsidRPr="00815D91">
        <w:rPr>
          <w:rFonts w:cs="Times New Roman"/>
          <w:sz w:val="28"/>
          <w:szCs w:val="28"/>
          <w:shd w:val="clear" w:color="auto" w:fill="FFFFFF"/>
        </w:rPr>
        <w:t xml:space="preserve">) </w:t>
      </w:r>
      <w:r w:rsidRPr="00BE10BD">
        <w:rPr>
          <w:rFonts w:cs="Times New Roman"/>
          <w:color w:val="252525"/>
          <w:sz w:val="28"/>
          <w:szCs w:val="28"/>
          <w:shd w:val="clear" w:color="auto" w:fill="FFFFFF"/>
        </w:rPr>
        <w:t>в период от момента получения среднего образования до достижения возраста 28 — 30 ле</w:t>
      </w:r>
      <w:r w:rsidR="00891F46">
        <w:rPr>
          <w:rFonts w:cs="Times New Roman"/>
          <w:color w:val="252525"/>
          <w:sz w:val="28"/>
          <w:szCs w:val="28"/>
          <w:shd w:val="clear" w:color="auto" w:fill="FFFFFF"/>
        </w:rPr>
        <w:t>т.</w:t>
      </w:r>
    </w:p>
    <w:p w:rsidR="00815D91" w:rsidRPr="00BE10BD" w:rsidRDefault="00815D91" w:rsidP="0071172F">
      <w:pPr>
        <w:pStyle w:val="af2"/>
        <w:shd w:val="clear" w:color="auto" w:fill="FFFFFF"/>
        <w:spacing w:before="120" w:beforeAutospacing="0" w:after="0" w:afterAutospacing="0" w:line="360" w:lineRule="auto"/>
        <w:jc w:val="both"/>
        <w:rPr>
          <w:color w:val="252525"/>
          <w:sz w:val="28"/>
          <w:szCs w:val="28"/>
        </w:rPr>
      </w:pPr>
      <w:r w:rsidRPr="00BE10BD">
        <w:rPr>
          <w:color w:val="252525"/>
          <w:sz w:val="28"/>
          <w:szCs w:val="28"/>
        </w:rPr>
        <w:t xml:space="preserve">Основоположниками лонгитюдного метода исследования </w:t>
      </w:r>
      <w:r w:rsidRPr="00815D91">
        <w:rPr>
          <w:sz w:val="28"/>
          <w:szCs w:val="28"/>
        </w:rPr>
        <w:t>были</w:t>
      </w:r>
      <w:r w:rsidRPr="00815D91">
        <w:rPr>
          <w:rStyle w:val="apple-converted-space"/>
          <w:rFonts w:eastAsiaTheme="majorEastAsia"/>
        </w:rPr>
        <w:t> </w:t>
      </w:r>
      <w:hyperlink r:id="rId16" w:tooltip="Штерн, Уильям" w:history="1">
        <w:r w:rsidRPr="00815D91">
          <w:rPr>
            <w:rStyle w:val="ac"/>
            <w:rFonts w:eastAsiaTheme="majorEastAsia"/>
            <w:color w:val="auto"/>
            <w:sz w:val="28"/>
            <w:szCs w:val="28"/>
            <w:u w:val="none"/>
          </w:rPr>
          <w:t>Уильям Штерн</w:t>
        </w:r>
      </w:hyperlink>
      <w:r w:rsidRPr="00BE10BD">
        <w:rPr>
          <w:rStyle w:val="apple-converted-space"/>
          <w:rFonts w:eastAsiaTheme="majorEastAsia"/>
          <w:color w:val="252525"/>
        </w:rPr>
        <w:t> </w:t>
      </w:r>
      <w:r w:rsidRPr="00BE10BD">
        <w:rPr>
          <w:color w:val="252525"/>
          <w:sz w:val="28"/>
          <w:szCs w:val="28"/>
        </w:rPr>
        <w:t>и</w:t>
      </w:r>
      <w:r w:rsidRPr="00BE10BD">
        <w:rPr>
          <w:rStyle w:val="apple-converted-space"/>
          <w:rFonts w:eastAsiaTheme="majorEastAsia"/>
          <w:color w:val="252525"/>
        </w:rPr>
        <w:t> </w:t>
      </w:r>
      <w:hyperlink r:id="rId17" w:tooltip="Гвоздев, Александр Николаевич" w:history="1">
        <w:r w:rsidRPr="00815D91">
          <w:rPr>
            <w:rStyle w:val="ac"/>
            <w:rFonts w:eastAsiaTheme="majorEastAsia"/>
            <w:color w:val="auto"/>
            <w:sz w:val="28"/>
            <w:szCs w:val="28"/>
            <w:u w:val="none"/>
          </w:rPr>
          <w:t>А. Н. Гвоздев</w:t>
        </w:r>
      </w:hyperlink>
      <w:r w:rsidRPr="00BE10BD">
        <w:rPr>
          <w:rStyle w:val="apple-converted-space"/>
          <w:rFonts w:eastAsiaTheme="majorEastAsia"/>
          <w:color w:val="252525"/>
        </w:rPr>
        <w:t> </w:t>
      </w:r>
      <w:r w:rsidRPr="00BE10BD">
        <w:rPr>
          <w:color w:val="252525"/>
          <w:sz w:val="28"/>
          <w:szCs w:val="28"/>
        </w:rPr>
        <w:t>ведшие различные дневники наблюдений за развитием ребёнка в с</w:t>
      </w:r>
      <w:r>
        <w:rPr>
          <w:color w:val="252525"/>
          <w:sz w:val="28"/>
          <w:szCs w:val="28"/>
        </w:rPr>
        <w:t>емье.</w:t>
      </w:r>
    </w:p>
    <w:p w:rsidR="00815D91" w:rsidRPr="00BE10BD" w:rsidRDefault="00815D91" w:rsidP="00577FBC">
      <w:pPr>
        <w:pStyle w:val="af2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52525"/>
          <w:sz w:val="28"/>
          <w:szCs w:val="28"/>
        </w:rPr>
      </w:pPr>
      <w:r w:rsidRPr="00BE10BD">
        <w:rPr>
          <w:color w:val="252525"/>
          <w:sz w:val="28"/>
          <w:szCs w:val="28"/>
        </w:rPr>
        <w:t>Первоначально лонгитюдное исследование (как метод «продольных срезов») складывалось в психологии развития (в детской и возрастной психологии) в качестве альтернативы господствовавшим методам определения состояний или уровней развития (</w:t>
      </w:r>
      <w:hyperlink r:id="rId18" w:tooltip="Поперечное исследование" w:history="1">
        <w:r w:rsidRPr="00815D91">
          <w:rPr>
            <w:rStyle w:val="ac"/>
            <w:rFonts w:eastAsiaTheme="majorEastAsia"/>
            <w:color w:val="auto"/>
            <w:sz w:val="28"/>
            <w:szCs w:val="28"/>
            <w:u w:val="none"/>
          </w:rPr>
          <w:t>методам «поперечных срезов»</w:t>
        </w:r>
      </w:hyperlink>
      <w:r w:rsidRPr="00BE10BD">
        <w:rPr>
          <w:color w:val="252525"/>
          <w:sz w:val="28"/>
          <w:szCs w:val="28"/>
        </w:rPr>
        <w:t>). Затем этим методом стали пользоваться в социологии, в инженерной психологии и психологии труда. Самостоятельная ценность лонгитюдного исследования связывалась с возможностью предсказать дальнейший ход психического развития исследуемого и установить родственные связи между его этапами.</w:t>
      </w:r>
    </w:p>
    <w:p w:rsidR="00815D91" w:rsidRPr="00BE10BD" w:rsidRDefault="00815D91" w:rsidP="00577FBC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52525"/>
          <w:sz w:val="28"/>
          <w:szCs w:val="28"/>
        </w:rPr>
      </w:pPr>
      <w:r w:rsidRPr="00BE10BD">
        <w:rPr>
          <w:color w:val="252525"/>
          <w:sz w:val="28"/>
          <w:szCs w:val="28"/>
        </w:rPr>
        <w:t xml:space="preserve">Лонгитюдные исследования применяются, если требуется проследить историю развития некоторого рода объектов или людей, и влияние на них определенных событий, и представляют собой эксперимент без контрольной группы с одной экспериментальной группой, в которой выполняются многочисленные наблюдения в течение достаточно продолжительного времени. При этом известно, что за это время происходит некоторое событие (или несколько событий), и цель исследования состоит в том, чтобы рассмотреть, как </w:t>
      </w:r>
      <w:r w:rsidRPr="00BE10BD">
        <w:rPr>
          <w:color w:val="252525"/>
          <w:sz w:val="28"/>
          <w:szCs w:val="28"/>
        </w:rPr>
        <w:lastRenderedPageBreak/>
        <w:t>влияет наступление этого события (событий) на поведение экспериментальной группы. Для этого сравниваются наблюдения, сделанные до наступления исследуемого события и после. При этом лонгитюдное исследование предполагает одновременное использование и других методов: наблюдения, тестирования, психографии и др.</w:t>
      </w:r>
    </w:p>
    <w:p w:rsidR="00815D91" w:rsidRPr="00BE10BD" w:rsidRDefault="00815D91" w:rsidP="00891F46">
      <w:pPr>
        <w:pStyle w:val="af2"/>
        <w:shd w:val="clear" w:color="auto" w:fill="FFFFFF"/>
        <w:spacing w:before="120" w:beforeAutospacing="0" w:after="120" w:afterAutospacing="0" w:line="360" w:lineRule="auto"/>
        <w:jc w:val="both"/>
        <w:rPr>
          <w:color w:val="252525"/>
          <w:sz w:val="28"/>
          <w:szCs w:val="28"/>
        </w:rPr>
      </w:pPr>
      <w:r w:rsidRPr="00BE10BD">
        <w:rPr>
          <w:color w:val="252525"/>
          <w:sz w:val="28"/>
          <w:szCs w:val="28"/>
        </w:rPr>
        <w:t>Лонгитюдные исследования также пригодны для наблюдения за изменениями внутри организаций в течение какого-то времени</w:t>
      </w:r>
    </w:p>
    <w:p w:rsidR="00815D91" w:rsidRPr="00577FBC" w:rsidRDefault="00815D91" w:rsidP="00577FBC">
      <w:pPr>
        <w:shd w:val="clear" w:color="auto" w:fill="FFFFFF"/>
        <w:spacing w:before="72" w:after="0" w:line="360" w:lineRule="auto"/>
        <w:jc w:val="center"/>
        <w:outlineLvl w:val="2"/>
        <w:rPr>
          <w:rFonts w:eastAsia="Times New Roman" w:cs="Times New Roman"/>
          <w:bCs/>
          <w:color w:val="000000"/>
          <w:sz w:val="28"/>
          <w:szCs w:val="28"/>
        </w:rPr>
      </w:pPr>
      <w:r w:rsidRPr="00577FBC">
        <w:rPr>
          <w:rFonts w:eastAsia="Times New Roman" w:cs="Times New Roman"/>
          <w:bCs/>
          <w:color w:val="000000"/>
          <w:sz w:val="28"/>
          <w:szCs w:val="28"/>
        </w:rPr>
        <w:t>Преимущества исследования</w:t>
      </w:r>
    </w:p>
    <w:p w:rsidR="00815D91" w:rsidRPr="00BE10BD" w:rsidRDefault="00815D91" w:rsidP="00577FBC">
      <w:pPr>
        <w:shd w:val="clear" w:color="auto" w:fill="FFFFFF"/>
        <w:spacing w:after="0" w:line="360" w:lineRule="auto"/>
        <w:ind w:firstLine="708"/>
        <w:rPr>
          <w:rFonts w:eastAsia="Times New Roman" w:cs="Times New Roman"/>
          <w:color w:val="252525"/>
          <w:sz w:val="28"/>
          <w:szCs w:val="28"/>
        </w:rPr>
      </w:pPr>
      <w:r w:rsidRPr="00BE10BD">
        <w:rPr>
          <w:rFonts w:eastAsia="Times New Roman" w:cs="Times New Roman"/>
          <w:color w:val="252525"/>
          <w:sz w:val="28"/>
          <w:szCs w:val="28"/>
        </w:rPr>
        <w:t>Преимуществами лонгитюдного метода по сравнению с обычным </w:t>
      </w:r>
      <w:hyperlink r:id="rId19" w:tooltip="Мониторинг" w:history="1">
        <w:r w:rsidRPr="003E7935">
          <w:rPr>
            <w:rFonts w:eastAsia="Times New Roman" w:cs="Times New Roman"/>
            <w:sz w:val="28"/>
            <w:szCs w:val="28"/>
          </w:rPr>
          <w:t>мониторингом</w:t>
        </w:r>
      </w:hyperlink>
      <w:r w:rsidRPr="00BE10BD">
        <w:rPr>
          <w:rFonts w:eastAsia="Times New Roman" w:cs="Times New Roman"/>
          <w:color w:val="252525"/>
          <w:sz w:val="28"/>
          <w:szCs w:val="28"/>
        </w:rPr>
        <w:t>, где на каждом этапе применяется новая выборка, состоит в возможности наблюдать за развитием во времени одних и тех же объектов или людей, точно описывать происходящие в их жизни перемены, включая изменения ценностных ориентаций, взглядов, мотивов и т. п. Жизненные события могут, хотя и со значительно меньшей точностью, отмечаться и в ретроспективном (обычном) исследовании, однако оно не позволяет изучать изменения в ценностно-мотивационной области, а также их влияние на жизненный путь отдельного человека или объекта</w:t>
      </w:r>
      <w:r w:rsidR="00891F46">
        <w:t>.</w:t>
      </w:r>
    </w:p>
    <w:p w:rsidR="00815D91" w:rsidRPr="00BE10BD" w:rsidRDefault="00815D91" w:rsidP="00577FBC">
      <w:pPr>
        <w:shd w:val="clear" w:color="auto" w:fill="FFFFFF"/>
        <w:spacing w:after="0" w:line="360" w:lineRule="auto"/>
        <w:ind w:firstLine="708"/>
        <w:rPr>
          <w:rFonts w:eastAsia="Times New Roman" w:cs="Times New Roman"/>
          <w:color w:val="252525"/>
          <w:sz w:val="28"/>
          <w:szCs w:val="28"/>
        </w:rPr>
      </w:pPr>
      <w:r w:rsidRPr="00BE10BD">
        <w:rPr>
          <w:rFonts w:eastAsia="Times New Roman" w:cs="Times New Roman"/>
          <w:color w:val="252525"/>
          <w:sz w:val="28"/>
          <w:szCs w:val="28"/>
        </w:rPr>
        <w:t>Их преимущество по сравнению с кроссекционными исследованиями состоит в том, что причинный фактор, содержащийся в последовательности изменений, изучается непосредственно на основе данных, собранных до и после изменений (например, анализ последствий изменений в школьном учебном плане)</w:t>
      </w:r>
      <w:hyperlink r:id="rId20" w:anchor="cite_note-dictionary-3" w:history="1">
        <w:r w:rsidRPr="00BE10BD">
          <w:rPr>
            <w:rFonts w:eastAsia="Times New Roman" w:cs="Times New Roman"/>
            <w:color w:val="0B0080"/>
            <w:sz w:val="28"/>
            <w:szCs w:val="28"/>
            <w:vertAlign w:val="superscript"/>
          </w:rPr>
          <w:t>]</w:t>
        </w:r>
      </w:hyperlink>
      <w:r w:rsidRPr="00BE10BD">
        <w:rPr>
          <w:rFonts w:eastAsia="Times New Roman" w:cs="Times New Roman"/>
          <w:color w:val="252525"/>
          <w:sz w:val="28"/>
          <w:szCs w:val="28"/>
        </w:rPr>
        <w:t>.</w:t>
      </w:r>
    </w:p>
    <w:p w:rsidR="00815D91" w:rsidRPr="00577FBC" w:rsidRDefault="00815D91" w:rsidP="00577FBC">
      <w:pPr>
        <w:pStyle w:val="3"/>
        <w:shd w:val="clear" w:color="auto" w:fill="FFFFFF"/>
        <w:spacing w:before="72" w:after="0" w:line="360" w:lineRule="auto"/>
        <w:jc w:val="center"/>
        <w:rPr>
          <w:b w:val="0"/>
          <w:i w:val="0"/>
          <w:color w:val="000000"/>
          <w:sz w:val="28"/>
          <w:szCs w:val="28"/>
        </w:rPr>
      </w:pPr>
      <w:r w:rsidRPr="00577FBC">
        <w:rPr>
          <w:rStyle w:val="mw-headline"/>
          <w:b w:val="0"/>
          <w:i w:val="0"/>
          <w:color w:val="000000"/>
          <w:sz w:val="28"/>
          <w:szCs w:val="28"/>
        </w:rPr>
        <w:t>Недостатки метода</w:t>
      </w:r>
    </w:p>
    <w:p w:rsidR="00815D91" w:rsidRPr="00BE10BD" w:rsidRDefault="00815D91" w:rsidP="0060208A">
      <w:pPr>
        <w:pStyle w:val="af2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 w:rsidRPr="00BE10BD">
        <w:rPr>
          <w:color w:val="252525"/>
          <w:sz w:val="28"/>
          <w:szCs w:val="28"/>
        </w:rPr>
        <w:t>Главными недостатками лонгитюдных исследований является их внутренняя</w:t>
      </w:r>
      <w:r w:rsidRPr="00BE10BD">
        <w:rPr>
          <w:rStyle w:val="apple-converted-space"/>
          <w:rFonts w:eastAsiaTheme="majorEastAsia"/>
          <w:color w:val="252525"/>
        </w:rPr>
        <w:t> </w:t>
      </w:r>
      <w:hyperlink r:id="rId21" w:tooltip="Валидность" w:history="1">
        <w:r w:rsidRPr="00891F46">
          <w:rPr>
            <w:rStyle w:val="ac"/>
            <w:rFonts w:eastAsiaTheme="majorEastAsia"/>
            <w:color w:val="auto"/>
            <w:sz w:val="28"/>
            <w:szCs w:val="28"/>
          </w:rPr>
          <w:t>Валидность</w:t>
        </w:r>
      </w:hyperlink>
      <w:r w:rsidRPr="00BE10BD">
        <w:rPr>
          <w:rStyle w:val="apple-converted-space"/>
          <w:rFonts w:eastAsiaTheme="majorEastAsia"/>
          <w:color w:val="252525"/>
        </w:rPr>
        <w:t> </w:t>
      </w:r>
      <w:r w:rsidRPr="00BE10BD">
        <w:rPr>
          <w:color w:val="252525"/>
          <w:sz w:val="28"/>
          <w:szCs w:val="28"/>
        </w:rPr>
        <w:t>по следующим основным причинам:</w:t>
      </w:r>
      <w:bookmarkStart w:id="0" w:name="_GoBack"/>
      <w:bookmarkEnd w:id="0"/>
    </w:p>
    <w:p w:rsidR="00815D91" w:rsidRPr="00BE10BD" w:rsidRDefault="00815D91" w:rsidP="00CA7E16">
      <w:pPr>
        <w:numPr>
          <w:ilvl w:val="0"/>
          <w:numId w:val="6"/>
        </w:numPr>
        <w:shd w:val="clear" w:color="auto" w:fill="FFFFFF"/>
        <w:spacing w:before="100" w:beforeAutospacing="1" w:after="0" w:line="360" w:lineRule="auto"/>
        <w:ind w:left="768"/>
        <w:rPr>
          <w:rFonts w:cs="Times New Roman"/>
          <w:color w:val="252525"/>
          <w:sz w:val="28"/>
          <w:szCs w:val="28"/>
        </w:rPr>
      </w:pPr>
      <w:r w:rsidRPr="00BE10BD">
        <w:rPr>
          <w:rFonts w:cs="Times New Roman"/>
          <w:color w:val="252525"/>
          <w:sz w:val="28"/>
          <w:szCs w:val="28"/>
        </w:rPr>
        <w:t>Высокая затратность (особенно на повторное изучение).</w:t>
      </w:r>
    </w:p>
    <w:p w:rsidR="00815D91" w:rsidRPr="00BE10BD" w:rsidRDefault="00815D91" w:rsidP="00891F46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768"/>
        <w:rPr>
          <w:rFonts w:cs="Times New Roman"/>
          <w:color w:val="252525"/>
          <w:sz w:val="28"/>
          <w:szCs w:val="28"/>
        </w:rPr>
      </w:pPr>
      <w:r w:rsidRPr="00BE10BD">
        <w:rPr>
          <w:rFonts w:cs="Times New Roman"/>
          <w:color w:val="252525"/>
          <w:sz w:val="28"/>
          <w:szCs w:val="28"/>
        </w:rPr>
        <w:lastRenderedPageBreak/>
        <w:t xml:space="preserve">Техническая сложность осуществления мероприятия, вызванная постоянной необходимостью на каждой ступени исследования заниматься сбором данных — </w:t>
      </w:r>
      <w:r w:rsidR="00793896" w:rsidRPr="00BE10BD">
        <w:rPr>
          <w:rFonts w:cs="Times New Roman"/>
          <w:color w:val="252525"/>
          <w:sz w:val="28"/>
          <w:szCs w:val="28"/>
        </w:rPr>
        <w:t>пред исследовательских</w:t>
      </w:r>
      <w:r w:rsidRPr="00BE10BD">
        <w:rPr>
          <w:rFonts w:cs="Times New Roman"/>
          <w:color w:val="252525"/>
          <w:sz w:val="28"/>
          <w:szCs w:val="28"/>
        </w:rPr>
        <w:t xml:space="preserve"> сведений о произошедших в жизни респондента событий в промежутке между двумя этапами, постоянный розыск и идентификация испытуемых в связи с переездами, обработка и оценка данных всех этапов исследования.</w:t>
      </w:r>
    </w:p>
    <w:p w:rsidR="00815D91" w:rsidRPr="00BE10BD" w:rsidRDefault="00815D91" w:rsidP="00891F46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768"/>
        <w:rPr>
          <w:rFonts w:cs="Times New Roman"/>
          <w:color w:val="252525"/>
          <w:sz w:val="28"/>
          <w:szCs w:val="28"/>
        </w:rPr>
      </w:pPr>
      <w:r w:rsidRPr="00BE10BD">
        <w:rPr>
          <w:rFonts w:cs="Times New Roman"/>
          <w:color w:val="252525"/>
          <w:sz w:val="28"/>
          <w:szCs w:val="28"/>
        </w:rPr>
        <w:t>«Смертность» испытуемых. «Смертность» испытуемых означает, что люди, участвующие в исследовании на начальных этапах, недоступны к концу исследования (уезжают, умирают, отказываются от дальнейшего участия и т. д.). В этом случае сокращается или пропадает база для сравнения наблюдений, сделанных до и после интересующего нас события. «Смертность» является одним из основных источников невалидности для лонгитюдных исследований.</w:t>
      </w:r>
    </w:p>
    <w:p w:rsidR="00815D91" w:rsidRPr="00BE10BD" w:rsidRDefault="00815D91" w:rsidP="00891F46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768"/>
        <w:rPr>
          <w:rFonts w:cs="Times New Roman"/>
          <w:color w:val="252525"/>
          <w:sz w:val="28"/>
          <w:szCs w:val="28"/>
        </w:rPr>
      </w:pPr>
      <w:r w:rsidRPr="00BE10BD">
        <w:rPr>
          <w:rFonts w:cs="Times New Roman"/>
          <w:color w:val="252525"/>
          <w:sz w:val="28"/>
          <w:szCs w:val="28"/>
        </w:rPr>
        <w:t>Эффект исследуемого события может оказаться замедленным. Могут пройти годы, прежде чем результаты исследуемого события будут заметны, если вообще проявятся.</w:t>
      </w:r>
    </w:p>
    <w:p w:rsidR="00815D91" w:rsidRPr="00BE10BD" w:rsidRDefault="00815D91" w:rsidP="00891F46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768"/>
        <w:rPr>
          <w:rFonts w:cs="Times New Roman"/>
          <w:color w:val="252525"/>
          <w:sz w:val="28"/>
          <w:szCs w:val="28"/>
        </w:rPr>
      </w:pPr>
      <w:r w:rsidRPr="00BE10BD">
        <w:rPr>
          <w:rFonts w:cs="Times New Roman"/>
          <w:color w:val="252525"/>
          <w:sz w:val="28"/>
          <w:szCs w:val="28"/>
        </w:rPr>
        <w:t>Существует вероятность, что некоторое, оставшееся вне поля внимания, событие или влияние иных одновременно возникающих перемен (например, изменения в школьном учебном плане и в финансировании служб образования) может погасить суть исследуемого.</w:t>
      </w:r>
    </w:p>
    <w:p w:rsidR="00815D91" w:rsidRPr="00BE10BD" w:rsidRDefault="00815D91" w:rsidP="00577FBC">
      <w:pPr>
        <w:numPr>
          <w:ilvl w:val="0"/>
          <w:numId w:val="6"/>
        </w:numPr>
        <w:shd w:val="clear" w:color="auto" w:fill="FFFFFF"/>
        <w:spacing w:after="0" w:line="360" w:lineRule="auto"/>
        <w:ind w:left="768"/>
        <w:rPr>
          <w:rFonts w:cs="Times New Roman"/>
          <w:color w:val="252525"/>
          <w:sz w:val="28"/>
          <w:szCs w:val="28"/>
        </w:rPr>
      </w:pPr>
      <w:r w:rsidRPr="00BE10BD">
        <w:rPr>
          <w:rFonts w:cs="Times New Roman"/>
          <w:color w:val="252525"/>
          <w:sz w:val="28"/>
          <w:szCs w:val="28"/>
        </w:rPr>
        <w:t>Возникновение</w:t>
      </w:r>
      <w:r w:rsidRPr="00BE10BD">
        <w:rPr>
          <w:rStyle w:val="apple-converted-space"/>
          <w:rFonts w:cs="Times New Roman"/>
          <w:color w:val="252525"/>
        </w:rPr>
        <w:t> </w:t>
      </w:r>
      <w:hyperlink r:id="rId22" w:tooltip="Хоторнский эффект" w:history="1">
        <w:r w:rsidRPr="00891F46">
          <w:rPr>
            <w:rStyle w:val="ac"/>
            <w:rFonts w:cs="Times New Roman"/>
            <w:color w:val="auto"/>
            <w:sz w:val="28"/>
            <w:szCs w:val="28"/>
            <w:u w:val="none"/>
          </w:rPr>
          <w:t>эффекта Хоуторна</w:t>
        </w:r>
      </w:hyperlink>
      <w:r w:rsidR="00891F46">
        <w:rPr>
          <w:rStyle w:val="ac"/>
          <w:rFonts w:cs="Times New Roman"/>
          <w:color w:val="auto"/>
          <w:sz w:val="28"/>
          <w:szCs w:val="28"/>
          <w:u w:val="none"/>
        </w:rPr>
        <w:t>.</w:t>
      </w:r>
    </w:p>
    <w:p w:rsidR="00DD019F" w:rsidRPr="00C4605C" w:rsidRDefault="00793896" w:rsidP="00793896">
      <w:pPr>
        <w:autoSpaceDE w:val="0"/>
        <w:autoSpaceDN w:val="0"/>
        <w:adjustRightInd w:val="0"/>
        <w:spacing w:after="0" w:line="360" w:lineRule="auto"/>
        <w:ind w:left="709" w:firstLine="709"/>
        <w:rPr>
          <w:rFonts w:cs="Times New Roman"/>
          <w:bCs/>
          <w:sz w:val="28"/>
          <w:szCs w:val="28"/>
        </w:rPr>
      </w:pPr>
      <w:r>
        <w:rPr>
          <w:color w:val="252525"/>
          <w:sz w:val="28"/>
          <w:szCs w:val="28"/>
        </w:rPr>
        <w:t>В своей диссертационной работе я использую лонгитюдный метод</w:t>
      </w:r>
      <w:r w:rsidR="00DC149C" w:rsidRPr="00BE10BD">
        <w:rPr>
          <w:color w:val="252525"/>
          <w:sz w:val="28"/>
          <w:szCs w:val="28"/>
        </w:rPr>
        <w:t xml:space="preserve"> в </w:t>
      </w:r>
      <w:r>
        <w:rPr>
          <w:color w:val="252525"/>
          <w:sz w:val="28"/>
          <w:szCs w:val="28"/>
        </w:rPr>
        <w:t xml:space="preserve">вопросах </w:t>
      </w:r>
      <w:r w:rsidR="00DC149C" w:rsidRPr="00BE10BD">
        <w:rPr>
          <w:color w:val="252525"/>
          <w:sz w:val="28"/>
          <w:szCs w:val="28"/>
        </w:rPr>
        <w:t>социологии, в инженерной психологии и психологии труда.</w:t>
      </w:r>
    </w:p>
    <w:sectPr w:rsidR="00DD019F" w:rsidRPr="00C4605C" w:rsidSect="00AE18BB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5E3" w:rsidRDefault="008325E3" w:rsidP="00B91876">
      <w:pPr>
        <w:spacing w:after="0"/>
      </w:pPr>
      <w:r>
        <w:separator/>
      </w:r>
    </w:p>
  </w:endnote>
  <w:endnote w:type="continuationSeparator" w:id="0">
    <w:p w:rsidR="008325E3" w:rsidRDefault="008325E3" w:rsidP="00B918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roid Sans Fallback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5E3" w:rsidRDefault="008325E3" w:rsidP="00B91876">
      <w:pPr>
        <w:spacing w:after="0"/>
      </w:pPr>
      <w:r>
        <w:separator/>
      </w:r>
    </w:p>
  </w:footnote>
  <w:footnote w:type="continuationSeparator" w:id="0">
    <w:p w:rsidR="008325E3" w:rsidRDefault="008325E3" w:rsidP="00B918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7FEE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3033FB9"/>
    <w:multiLevelType w:val="multilevel"/>
    <w:tmpl w:val="0D4C5C30"/>
    <w:lvl w:ilvl="0">
      <w:start w:val="5"/>
      <w:numFmt w:val="decimal"/>
      <w:lvlText w:val="%1."/>
      <w:lvlJc w:val="left"/>
      <w:pPr>
        <w:ind w:left="720" w:hanging="360"/>
      </w:pPr>
      <w:rPr>
        <w:rFonts w:ascii="Times" w:hAnsi="Times" w:hint="default"/>
        <w:sz w:val="28"/>
        <w:szCs w:val="28"/>
        <w:lang w:val="ru-RU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8"/>
      </w:rPr>
    </w:lvl>
  </w:abstractNum>
  <w:abstractNum w:abstractNumId="2">
    <w:nsid w:val="20406F9C"/>
    <w:multiLevelType w:val="hybridMultilevel"/>
    <w:tmpl w:val="67C46552"/>
    <w:lvl w:ilvl="0" w:tplc="7CA8BED6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F62A92"/>
    <w:multiLevelType w:val="hybridMultilevel"/>
    <w:tmpl w:val="FE0CA792"/>
    <w:lvl w:ilvl="0" w:tplc="6EC86C6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>
    <w:nsid w:val="6F641312"/>
    <w:multiLevelType w:val="multilevel"/>
    <w:tmpl w:val="96A4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975D44"/>
    <w:multiLevelType w:val="hybridMultilevel"/>
    <w:tmpl w:val="E3D87D94"/>
    <w:lvl w:ilvl="0" w:tplc="4C967F08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56"/>
    <w:rsid w:val="000216BB"/>
    <w:rsid w:val="00056F9F"/>
    <w:rsid w:val="00062E46"/>
    <w:rsid w:val="00076ED4"/>
    <w:rsid w:val="000A17A7"/>
    <w:rsid w:val="000E31D9"/>
    <w:rsid w:val="00104456"/>
    <w:rsid w:val="00104925"/>
    <w:rsid w:val="00114AD7"/>
    <w:rsid w:val="00140487"/>
    <w:rsid w:val="00141526"/>
    <w:rsid w:val="001A335A"/>
    <w:rsid w:val="001A6764"/>
    <w:rsid w:val="001B790E"/>
    <w:rsid w:val="001C26DE"/>
    <w:rsid w:val="001D73A5"/>
    <w:rsid w:val="001E4F5F"/>
    <w:rsid w:val="00202392"/>
    <w:rsid w:val="00223452"/>
    <w:rsid w:val="0026563F"/>
    <w:rsid w:val="00266A57"/>
    <w:rsid w:val="002768C5"/>
    <w:rsid w:val="002910CE"/>
    <w:rsid w:val="002C71E1"/>
    <w:rsid w:val="002D37B9"/>
    <w:rsid w:val="002D68D1"/>
    <w:rsid w:val="002E7EC6"/>
    <w:rsid w:val="002F497E"/>
    <w:rsid w:val="002F6F05"/>
    <w:rsid w:val="00303350"/>
    <w:rsid w:val="003602BD"/>
    <w:rsid w:val="0036282E"/>
    <w:rsid w:val="00363918"/>
    <w:rsid w:val="00373CAF"/>
    <w:rsid w:val="00374C7D"/>
    <w:rsid w:val="0039744F"/>
    <w:rsid w:val="003C6E9A"/>
    <w:rsid w:val="003E065C"/>
    <w:rsid w:val="003E7935"/>
    <w:rsid w:val="0041664D"/>
    <w:rsid w:val="00430599"/>
    <w:rsid w:val="00440146"/>
    <w:rsid w:val="0044675B"/>
    <w:rsid w:val="00457B55"/>
    <w:rsid w:val="0049769B"/>
    <w:rsid w:val="004A3CFC"/>
    <w:rsid w:val="004C5C76"/>
    <w:rsid w:val="004C7506"/>
    <w:rsid w:val="004E33E5"/>
    <w:rsid w:val="004E5924"/>
    <w:rsid w:val="0050177A"/>
    <w:rsid w:val="00536DD6"/>
    <w:rsid w:val="0054282F"/>
    <w:rsid w:val="005506D5"/>
    <w:rsid w:val="0055181B"/>
    <w:rsid w:val="00577FBC"/>
    <w:rsid w:val="005813AB"/>
    <w:rsid w:val="005901CD"/>
    <w:rsid w:val="005927A1"/>
    <w:rsid w:val="0059478E"/>
    <w:rsid w:val="005C5F1B"/>
    <w:rsid w:val="005D207F"/>
    <w:rsid w:val="005E2A3C"/>
    <w:rsid w:val="0060208A"/>
    <w:rsid w:val="006048B6"/>
    <w:rsid w:val="006266D3"/>
    <w:rsid w:val="0063180D"/>
    <w:rsid w:val="00651260"/>
    <w:rsid w:val="0066629D"/>
    <w:rsid w:val="00687EE3"/>
    <w:rsid w:val="00691235"/>
    <w:rsid w:val="007105E4"/>
    <w:rsid w:val="00711320"/>
    <w:rsid w:val="0071172F"/>
    <w:rsid w:val="007376CF"/>
    <w:rsid w:val="00743F6E"/>
    <w:rsid w:val="007575DC"/>
    <w:rsid w:val="0077226B"/>
    <w:rsid w:val="00777598"/>
    <w:rsid w:val="007842A4"/>
    <w:rsid w:val="00793896"/>
    <w:rsid w:val="007A0C6C"/>
    <w:rsid w:val="007A4C12"/>
    <w:rsid w:val="007A6C7A"/>
    <w:rsid w:val="00802B71"/>
    <w:rsid w:val="008104F8"/>
    <w:rsid w:val="00810CAA"/>
    <w:rsid w:val="00810FA7"/>
    <w:rsid w:val="00815D02"/>
    <w:rsid w:val="00815D91"/>
    <w:rsid w:val="00825C1E"/>
    <w:rsid w:val="008325E3"/>
    <w:rsid w:val="0083404E"/>
    <w:rsid w:val="00834298"/>
    <w:rsid w:val="00844750"/>
    <w:rsid w:val="008503A0"/>
    <w:rsid w:val="008609E1"/>
    <w:rsid w:val="00864AE6"/>
    <w:rsid w:val="00867742"/>
    <w:rsid w:val="00891F46"/>
    <w:rsid w:val="00892B96"/>
    <w:rsid w:val="00896AF1"/>
    <w:rsid w:val="00897A44"/>
    <w:rsid w:val="008B5F38"/>
    <w:rsid w:val="008D50A6"/>
    <w:rsid w:val="008E21C3"/>
    <w:rsid w:val="008E3CBD"/>
    <w:rsid w:val="0090109E"/>
    <w:rsid w:val="009172B5"/>
    <w:rsid w:val="00921531"/>
    <w:rsid w:val="009544B0"/>
    <w:rsid w:val="00973F0F"/>
    <w:rsid w:val="009835BD"/>
    <w:rsid w:val="009A1CEB"/>
    <w:rsid w:val="009D1F8E"/>
    <w:rsid w:val="009F6D4E"/>
    <w:rsid w:val="00A267D2"/>
    <w:rsid w:val="00A33142"/>
    <w:rsid w:val="00A9262F"/>
    <w:rsid w:val="00AA0390"/>
    <w:rsid w:val="00AA1088"/>
    <w:rsid w:val="00AA5A09"/>
    <w:rsid w:val="00AD47CE"/>
    <w:rsid w:val="00AE03F4"/>
    <w:rsid w:val="00AE18BB"/>
    <w:rsid w:val="00AE5956"/>
    <w:rsid w:val="00B055C4"/>
    <w:rsid w:val="00B251FB"/>
    <w:rsid w:val="00B25785"/>
    <w:rsid w:val="00B318B4"/>
    <w:rsid w:val="00B50088"/>
    <w:rsid w:val="00B75A2D"/>
    <w:rsid w:val="00B8798C"/>
    <w:rsid w:val="00B91876"/>
    <w:rsid w:val="00BA52CB"/>
    <w:rsid w:val="00BA533B"/>
    <w:rsid w:val="00BB30E7"/>
    <w:rsid w:val="00BB6C2F"/>
    <w:rsid w:val="00BD133A"/>
    <w:rsid w:val="00BD5FB3"/>
    <w:rsid w:val="00BE5FFF"/>
    <w:rsid w:val="00C4125F"/>
    <w:rsid w:val="00C4605C"/>
    <w:rsid w:val="00CA45FF"/>
    <w:rsid w:val="00CA5F0F"/>
    <w:rsid w:val="00CA7E16"/>
    <w:rsid w:val="00CC27F1"/>
    <w:rsid w:val="00CE414D"/>
    <w:rsid w:val="00CE56E0"/>
    <w:rsid w:val="00CF1784"/>
    <w:rsid w:val="00D162FA"/>
    <w:rsid w:val="00D30A4E"/>
    <w:rsid w:val="00D36783"/>
    <w:rsid w:val="00D425B0"/>
    <w:rsid w:val="00D4744E"/>
    <w:rsid w:val="00D615EE"/>
    <w:rsid w:val="00DA09A7"/>
    <w:rsid w:val="00DA3B5A"/>
    <w:rsid w:val="00DA7635"/>
    <w:rsid w:val="00DB5436"/>
    <w:rsid w:val="00DB58B4"/>
    <w:rsid w:val="00DC149C"/>
    <w:rsid w:val="00DD019F"/>
    <w:rsid w:val="00DD17EA"/>
    <w:rsid w:val="00DD29B8"/>
    <w:rsid w:val="00E0077C"/>
    <w:rsid w:val="00E15CBE"/>
    <w:rsid w:val="00E26D01"/>
    <w:rsid w:val="00E724FA"/>
    <w:rsid w:val="00E7545F"/>
    <w:rsid w:val="00E800B1"/>
    <w:rsid w:val="00E83FE0"/>
    <w:rsid w:val="00E9181F"/>
    <w:rsid w:val="00EA5874"/>
    <w:rsid w:val="00EC4DBF"/>
    <w:rsid w:val="00EF0099"/>
    <w:rsid w:val="00F07535"/>
    <w:rsid w:val="00F205C6"/>
    <w:rsid w:val="00F31E3F"/>
    <w:rsid w:val="00F62CF9"/>
    <w:rsid w:val="00F65D66"/>
    <w:rsid w:val="00FB7B65"/>
    <w:rsid w:val="00FE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2D7CA2-831E-4736-B21C-B92482B9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506"/>
    <w:pPr>
      <w:spacing w:after="24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7506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50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506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4C7506"/>
    <w:pPr>
      <w:keepNext/>
      <w:keepLines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4C7506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50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50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C7506"/>
    <w:rPr>
      <w:rFonts w:ascii="Times New Roman" w:eastAsiaTheme="majorEastAsia" w:hAnsi="Times New Roman" w:cstheme="majorBidi"/>
      <w:b/>
      <w:bCs/>
      <w:i/>
      <w:sz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4C7506"/>
    <w:pPr>
      <w:spacing w:before="240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C7506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"/>
    <w:next w:val="a"/>
    <w:autoRedefine/>
    <w:uiPriority w:val="39"/>
    <w:semiHidden/>
    <w:unhideWhenUsed/>
    <w:rsid w:val="004C7506"/>
    <w:pPr>
      <w:spacing w:after="100"/>
      <w:ind w:left="192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C750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C750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4C7506"/>
    <w:rPr>
      <w:rFonts w:ascii="Times New Roman" w:hAnsi="Times New Roman"/>
      <w:sz w:val="24"/>
    </w:rPr>
  </w:style>
  <w:style w:type="paragraph" w:styleId="aa">
    <w:name w:val="Document Map"/>
    <w:basedOn w:val="a"/>
    <w:link w:val="ab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C7506"/>
    <w:pPr>
      <w:spacing w:after="100"/>
    </w:pPr>
  </w:style>
  <w:style w:type="character" w:styleId="ac">
    <w:name w:val="Hyperlink"/>
    <w:basedOn w:val="a0"/>
    <w:uiPriority w:val="99"/>
    <w:unhideWhenUsed/>
    <w:rsid w:val="004C7506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4C7506"/>
    <w:rPr>
      <w:b/>
      <w:b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C75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C7506"/>
    <w:pPr>
      <w:spacing w:after="100"/>
      <w:ind w:left="480"/>
    </w:pPr>
  </w:style>
  <w:style w:type="paragraph" w:styleId="ae">
    <w:name w:val="List Paragraph"/>
    <w:basedOn w:val="a"/>
    <w:uiPriority w:val="34"/>
    <w:qFormat/>
    <w:rsid w:val="004C7506"/>
    <w:pPr>
      <w:ind w:left="720"/>
      <w:contextualSpacing/>
    </w:pPr>
  </w:style>
  <w:style w:type="table" w:styleId="af">
    <w:name w:val="Table Grid"/>
    <w:basedOn w:val="a1"/>
    <w:uiPriority w:val="39"/>
    <w:rsid w:val="004C7506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Код"/>
    <w:basedOn w:val="a"/>
    <w:link w:val="af1"/>
    <w:autoRedefine/>
    <w:qFormat/>
    <w:rsid w:val="004C7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contextualSpacing/>
      <w:jc w:val="left"/>
    </w:pPr>
    <w:rPr>
      <w:rFonts w:ascii="Courier New" w:hAnsi="Courier New" w:cs="Times New Roman"/>
      <w:sz w:val="20"/>
      <w:szCs w:val="24"/>
    </w:rPr>
  </w:style>
  <w:style w:type="character" w:customStyle="1" w:styleId="af1">
    <w:name w:val="Код Знак"/>
    <w:basedOn w:val="a0"/>
    <w:link w:val="af0"/>
    <w:rsid w:val="004C7506"/>
    <w:rPr>
      <w:rFonts w:ascii="Courier New" w:hAnsi="Courier New" w:cs="Times New Roman"/>
      <w:sz w:val="20"/>
      <w:szCs w:val="24"/>
      <w:shd w:val="clear" w:color="auto" w:fill="F2F2F2" w:themeFill="background1" w:themeFillShade="F2"/>
    </w:rPr>
  </w:style>
  <w:style w:type="character" w:customStyle="1" w:styleId="40">
    <w:name w:val="Заголовок 4 Знак"/>
    <w:basedOn w:val="a0"/>
    <w:link w:val="4"/>
    <w:uiPriority w:val="9"/>
    <w:rsid w:val="004C7506"/>
    <w:rPr>
      <w:rFonts w:ascii="Times New Roman" w:eastAsiaTheme="majorEastAsia" w:hAnsi="Times New Roman" w:cstheme="majorBidi"/>
      <w:b/>
      <w:bCs/>
      <w:i/>
      <w:iCs/>
      <w:sz w:val="24"/>
      <w:u w:val="single"/>
    </w:rPr>
  </w:style>
  <w:style w:type="character" w:customStyle="1" w:styleId="label">
    <w:name w:val="label"/>
    <w:basedOn w:val="a0"/>
    <w:rsid w:val="004C7506"/>
  </w:style>
  <w:style w:type="character" w:customStyle="1" w:styleId="input">
    <w:name w:val="input"/>
    <w:basedOn w:val="a0"/>
    <w:rsid w:val="004C7506"/>
  </w:style>
  <w:style w:type="character" w:customStyle="1" w:styleId="apple-converted-space">
    <w:name w:val="apple-converted-space"/>
    <w:basedOn w:val="a0"/>
    <w:rsid w:val="004C7506"/>
  </w:style>
  <w:style w:type="character" w:customStyle="1" w:styleId="lwcollapsibleareatitle">
    <w:name w:val="lw_collapsiblearea_title"/>
    <w:basedOn w:val="a0"/>
    <w:rsid w:val="004C7506"/>
  </w:style>
  <w:style w:type="character" w:customStyle="1" w:styleId="sentence">
    <w:name w:val="sentence"/>
    <w:basedOn w:val="a0"/>
    <w:rsid w:val="004C7506"/>
  </w:style>
  <w:style w:type="character" w:customStyle="1" w:styleId="50">
    <w:name w:val="Заголовок 5 Знак"/>
    <w:basedOn w:val="a0"/>
    <w:link w:val="5"/>
    <w:uiPriority w:val="9"/>
    <w:rsid w:val="004C7506"/>
    <w:rPr>
      <w:rFonts w:ascii="Times New Roman" w:eastAsiaTheme="majorEastAsia" w:hAnsi="Times New Roman" w:cstheme="majorBid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C7506"/>
    <w:pPr>
      <w:spacing w:after="100"/>
      <w:ind w:left="720"/>
    </w:pPr>
  </w:style>
  <w:style w:type="paragraph" w:customStyle="1" w:styleId="22">
    <w:name w:val="Код2"/>
    <w:basedOn w:val="af0"/>
    <w:qFormat/>
    <w:rsid w:val="004C7506"/>
    <w:rPr>
      <w:rFonts w:ascii="Times New Roman" w:hAnsi="Times New Roman"/>
    </w:rPr>
  </w:style>
  <w:style w:type="paragraph" w:styleId="51">
    <w:name w:val="toc 5"/>
    <w:basedOn w:val="a"/>
    <w:next w:val="a"/>
    <w:autoRedefine/>
    <w:uiPriority w:val="39"/>
    <w:unhideWhenUsed/>
    <w:rsid w:val="004C7506"/>
    <w:pPr>
      <w:spacing w:after="100"/>
      <w:ind w:left="960"/>
    </w:pPr>
  </w:style>
  <w:style w:type="paragraph" w:customStyle="1" w:styleId="12">
    <w:name w:val="Стиль1"/>
    <w:basedOn w:val="a"/>
    <w:qFormat/>
    <w:rsid w:val="004C7506"/>
    <w:pPr>
      <w:spacing w:after="0"/>
      <w:ind w:firstLine="340"/>
      <w:jc w:val="left"/>
    </w:pPr>
    <w:rPr>
      <w:rFonts w:eastAsia="Times New Roman" w:cs="Times New Roman"/>
      <w:kern w:val="1"/>
      <w:szCs w:val="20"/>
      <w:lang w:val="en-US" w:eastAsia="ar-SA"/>
    </w:rPr>
  </w:style>
  <w:style w:type="character" w:customStyle="1" w:styleId="1pt51">
    <w:name w:val="Основной текст + Интервал 1 pt51"/>
    <w:basedOn w:val="a0"/>
    <w:uiPriority w:val="99"/>
    <w:rsid w:val="004C7506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4C7506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">
    <w:name w:val="sc8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75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4C7506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01">
    <w:name w:val="sc101"/>
    <w:basedOn w:val="a0"/>
    <w:rsid w:val="004C750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">
    <w:name w:val="sc9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TextBody">
    <w:name w:val="Text Body"/>
    <w:basedOn w:val="a"/>
    <w:uiPriority w:val="99"/>
    <w:rsid w:val="00440146"/>
    <w:pPr>
      <w:autoSpaceDE w:val="0"/>
      <w:autoSpaceDN w:val="0"/>
      <w:adjustRightInd w:val="0"/>
      <w:spacing w:after="120"/>
      <w:jc w:val="left"/>
    </w:pPr>
    <w:rPr>
      <w:rFonts w:ascii="Liberation Serif" w:hAnsi="Liberation Serif" w:cs="Arial Unicode MS"/>
      <w:szCs w:val="24"/>
      <w:lang w:val="en-US"/>
    </w:rPr>
  </w:style>
  <w:style w:type="paragraph" w:styleId="af2">
    <w:name w:val="Normal (Web)"/>
    <w:basedOn w:val="a"/>
    <w:uiPriority w:val="99"/>
    <w:unhideWhenUsed/>
    <w:rsid w:val="00C4605C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customStyle="1" w:styleId="mw-headline">
    <w:name w:val="mw-headline"/>
    <w:basedOn w:val="a0"/>
    <w:rsid w:val="00815D91"/>
  </w:style>
  <w:style w:type="character" w:customStyle="1" w:styleId="mw-editsection-bracket">
    <w:name w:val="mw-editsection-bracket"/>
    <w:basedOn w:val="a0"/>
    <w:rsid w:val="00815D91"/>
  </w:style>
  <w:style w:type="character" w:customStyle="1" w:styleId="mw-editsection-divider">
    <w:name w:val="mw-editsection-divider"/>
    <w:basedOn w:val="a0"/>
    <w:rsid w:val="00815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4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F%D1%81%D0%B8%D1%85%D0%BE%D0%BB%D0%BE%D0%B3%D0%B8%D1%8F" TargetMode="External"/><Relationship Id="rId18" Type="http://schemas.openxmlformats.org/officeDocument/2006/relationships/hyperlink" Target="https://ru.wikipedia.org/wiki/%D0%9F%D0%BE%D0%BF%D0%B5%D1%80%D0%B5%D1%87%D0%BD%D0%BE%D0%B5_%D0%B8%D1%81%D1%81%D0%BB%D0%B5%D0%B4%D0%BE%D0%B2%D0%B0%D0%BD%D0%B8%D0%B5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0%B0%D0%BB%D0%B8%D0%B4%D0%BD%D0%BE%D1%81%D1%82%D1%8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E%D1%86%D0%B8%D0%BE%D0%BB%D0%BE%D0%B3%D0%B8%D1%8F" TargetMode="External"/><Relationship Id="rId17" Type="http://schemas.openxmlformats.org/officeDocument/2006/relationships/hyperlink" Target="https://ru.wikipedia.org/wiki/%D0%93%D0%B2%D0%BE%D0%B7%D0%B4%D0%B5%D0%B2,_%D0%90%D0%BB%D0%B5%D0%BA%D1%81%D0%B0%D0%BD%D0%B4%D1%80_%D0%9D%D0%B8%D0%BA%D0%BE%D0%BB%D0%B0%D0%B5%D0%B2%D0%B8%D1%8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8%D1%82%D0%B5%D1%80%D0%BD,_%D0%A3%D0%B8%D0%BB%D1%8C%D1%8F%D0%BC" TargetMode="External"/><Relationship Id="rId20" Type="http://schemas.openxmlformats.org/officeDocument/2006/relationships/hyperlink" Target="https://ru.wikipedia.org/wiki/%D0%9B%D0%BE%D0%BD%D0%B3%D0%B8%D1%82%D1%8E%D0%B4%D0%BD%D0%BE%D0%B5_%D0%B8%D1%81%D1%81%D0%BB%D0%B5%D0%B4%D0%BE%D0%B2%D0%B0%D0%BD%D0%B8%D0%B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D%D0%B0%D1%83%D1%87%D0%BD%D1%8B%D0%B9_%D0%BC%D0%B5%D1%82%D0%BE%D0%B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E%D0%B3%D0%BE%D1%80%D1%82%D0%B0_(%D0%B7%D0%BD%D0%B0%D1%87%D0%B5%D0%BD%D0%B8%D1%8F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ru.wikipedia.org/wiki/%D0%9C%D0%BE%D0%BD%D0%B8%D1%82%D0%BE%D1%80%D0%B8%D0%BD%D0%B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F%D0%B0%D0%BD%D0%B5%D0%BB%D1%8C%D0%BD%D0%BE%D0%B5_%D0%B8%D1%81%D1%81%D0%BB%D0%B5%D0%B4%D0%BE%D0%B2%D0%B0%D0%BD%D0%B8%D0%B5" TargetMode="External"/><Relationship Id="rId22" Type="http://schemas.openxmlformats.org/officeDocument/2006/relationships/hyperlink" Target="https://ru.wikipedia.org/wiki/%D0%A5%D0%BE%D1%82%D0%BE%D1%80%D0%BD%D1%81%D0%BA%D0%B8%D0%B9_%D1%8D%D1%84%D1%84%D0%B5%D0%BA%D1%8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\Desktop\&#1054;&#1090;&#1095;&#1105;&#1090;%20&#1087;&#1086;%20&#1083;&#1072;&#1073;&#1086;&#1088;&#1072;&#1090;&#1086;&#1088;&#1085;&#1086;&#1081;%20&#1088;&#1072;&#1073;&#1086;&#109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26200E-AF1A-4EDF-9377-3171770BD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лабораторной работе.dotx</Template>
  <TotalTime>284</TotalTime>
  <Pages>1</Pages>
  <Words>1106</Words>
  <Characters>6310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DNS</cp:lastModifiedBy>
  <cp:revision>49</cp:revision>
  <dcterms:created xsi:type="dcterms:W3CDTF">2016-09-18T18:07:00Z</dcterms:created>
  <dcterms:modified xsi:type="dcterms:W3CDTF">2016-12-04T21:38:00Z</dcterms:modified>
</cp:coreProperties>
</file>