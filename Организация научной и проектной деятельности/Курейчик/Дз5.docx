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599" w:rsidRPr="00430599" w:rsidRDefault="00430599" w:rsidP="00802B71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sz w:val="20"/>
          <w:szCs w:val="20"/>
        </w:rPr>
        <w:t>МИНОБРНАУКИ РОССИИ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Федеральное государственное автономное образовательное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учреждение высшего профессионального образования</w:t>
      </w: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Cs w:val="24"/>
        </w:rPr>
      </w:pPr>
      <w:r w:rsidRPr="00430599">
        <w:rPr>
          <w:rFonts w:eastAsia="Times New Roman" w:cs="Times New Roman"/>
          <w:szCs w:val="24"/>
        </w:rPr>
        <w:t>«ЮЖНЫЙ ФЕДЕРАЛЬНЫЙ УНИВЕРСИТЕТ»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Инженерно-технологическая академия</w:t>
      </w:r>
    </w:p>
    <w:p w:rsidR="00430599" w:rsidRP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430599" w:rsidRDefault="00430599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  <w:r w:rsidRPr="00430599">
        <w:rPr>
          <w:rFonts w:eastAsia="Times New Roman" w:cs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AC5154" w:rsidRPr="00430599" w:rsidRDefault="00AC5154" w:rsidP="00430599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 w:cs="Times New Roman"/>
          <w:b/>
          <w:color w:val="000000"/>
          <w:szCs w:val="24"/>
        </w:rPr>
      </w:pPr>
    </w:p>
    <w:p w:rsidR="00430599" w:rsidRPr="00430599" w:rsidRDefault="00430599" w:rsidP="00430599">
      <w:pPr>
        <w:spacing w:after="0"/>
        <w:jc w:val="center"/>
        <w:rPr>
          <w:rFonts w:eastAsia="Times New Roman" w:cs="Times New Roman"/>
          <w:sz w:val="20"/>
          <w:szCs w:val="20"/>
        </w:rPr>
      </w:pP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 w:cs="Times New Roman"/>
          <w:sz w:val="20"/>
          <w:szCs w:val="20"/>
        </w:rPr>
        <w:t xml:space="preserve">            </w:t>
      </w:r>
      <w:r w:rsidRPr="00430599">
        <w:rPr>
          <w:rFonts w:eastAsia="Times New Roman" w:cs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154" w:rsidRDefault="00AC5154" w:rsidP="00430599">
      <w:pPr>
        <w:spacing w:after="0"/>
        <w:jc w:val="center"/>
        <w:rPr>
          <w:rFonts w:eastAsia="Times New Roman" w:cs="Times New Roman"/>
          <w:bCs/>
          <w:spacing w:val="20"/>
          <w:sz w:val="40"/>
          <w:szCs w:val="40"/>
        </w:rPr>
      </w:pPr>
    </w:p>
    <w:p w:rsidR="00430599" w:rsidRPr="003125E3" w:rsidRDefault="00AC5154" w:rsidP="00430599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bCs/>
          <w:spacing w:val="20"/>
          <w:sz w:val="36"/>
          <w:szCs w:val="36"/>
        </w:rPr>
        <w:t>Домашнее задание</w:t>
      </w:r>
      <w:r w:rsidR="007376CF" w:rsidRPr="003125E3">
        <w:rPr>
          <w:rFonts w:eastAsia="Times New Roman" w:cs="Times New Roman"/>
          <w:sz w:val="36"/>
          <w:szCs w:val="36"/>
        </w:rPr>
        <w:t xml:space="preserve"> № </w:t>
      </w:r>
      <w:r w:rsidR="00757A88">
        <w:rPr>
          <w:rFonts w:eastAsia="Times New Roman" w:cs="Times New Roman"/>
          <w:sz w:val="36"/>
          <w:szCs w:val="36"/>
        </w:rPr>
        <w:t>5</w:t>
      </w:r>
    </w:p>
    <w:p w:rsidR="00430599" w:rsidRPr="003125E3" w:rsidRDefault="00430599" w:rsidP="00AE18BB">
      <w:pPr>
        <w:spacing w:after="0"/>
        <w:jc w:val="center"/>
        <w:rPr>
          <w:rFonts w:eastAsia="Times New Roman" w:cs="Times New Roman"/>
          <w:sz w:val="36"/>
          <w:szCs w:val="36"/>
        </w:rPr>
      </w:pPr>
      <w:r w:rsidRPr="003125E3">
        <w:rPr>
          <w:rFonts w:eastAsia="Times New Roman" w:cs="Times New Roman"/>
          <w:sz w:val="36"/>
          <w:szCs w:val="36"/>
        </w:rPr>
        <w:t>по курсу «</w:t>
      </w:r>
      <w:r w:rsidR="005C5F1B" w:rsidRPr="003125E3">
        <w:rPr>
          <w:sz w:val="36"/>
          <w:szCs w:val="36"/>
        </w:rPr>
        <w:t>Организация НиПД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E26D01" w:rsidRPr="003125E3" w:rsidRDefault="00E26D01" w:rsidP="009172B5">
      <w:pPr>
        <w:ind w:firstLine="708"/>
        <w:jc w:val="center"/>
        <w:rPr>
          <w:rFonts w:ascii="Liberation Serif" w:eastAsia="Droid Sans Fallback" w:hAnsi="Liberation Serif" w:cs="Arial Unicode MS"/>
          <w:kern w:val="1"/>
          <w:sz w:val="36"/>
          <w:szCs w:val="36"/>
          <w:lang w:eastAsia="zh-CN" w:bidi="hi-IN"/>
        </w:rPr>
      </w:pPr>
      <w:r w:rsidRPr="003125E3">
        <w:rPr>
          <w:rFonts w:eastAsia="Times New Roman" w:cs="Times New Roman"/>
          <w:sz w:val="36"/>
          <w:szCs w:val="36"/>
        </w:rPr>
        <w:t>на тему «</w:t>
      </w:r>
      <w:r w:rsidR="00677005">
        <w:rPr>
          <w:rFonts w:eastAsia="Times New Roman" w:cs="Times New Roman"/>
          <w:sz w:val="36"/>
          <w:szCs w:val="36"/>
        </w:rPr>
        <w:t>Формы организации научного познания</w:t>
      </w:r>
      <w:r w:rsidRPr="003125E3">
        <w:rPr>
          <w:rFonts w:eastAsia="Times New Roman" w:cs="Times New Roman"/>
          <w:sz w:val="36"/>
          <w:szCs w:val="36"/>
        </w:rPr>
        <w:t>»</w:t>
      </w:r>
    </w:p>
    <w:p w:rsidR="00430599" w:rsidRPr="00430599" w:rsidRDefault="00430599" w:rsidP="003125E3">
      <w:pPr>
        <w:spacing w:before="400" w:after="0" w:line="360" w:lineRule="auto"/>
        <w:ind w:left="5245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Выполнил</w:t>
      </w:r>
      <w:r w:rsidR="004709FA">
        <w:rPr>
          <w:rFonts w:eastAsia="Times New Roman" w:cs="Times New Roman"/>
          <w:sz w:val="28"/>
          <w:szCs w:val="28"/>
        </w:rPr>
        <w:t>а</w:t>
      </w:r>
      <w:r w:rsidRPr="00430599">
        <w:rPr>
          <w:rFonts w:eastAsia="Times New Roman" w:cs="Times New Roman"/>
          <w:sz w:val="28"/>
          <w:szCs w:val="28"/>
        </w:rPr>
        <w:t>:</w:t>
      </w:r>
    </w:p>
    <w:p w:rsidR="00430599" w:rsidRPr="007376CF" w:rsidRDefault="00430599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студент</w:t>
      </w:r>
      <w:r w:rsidR="004709FA">
        <w:rPr>
          <w:rFonts w:eastAsia="Times New Roman" w:cs="Times New Roman"/>
          <w:sz w:val="28"/>
          <w:szCs w:val="28"/>
        </w:rPr>
        <w:t>ка</w:t>
      </w:r>
      <w:r w:rsidRPr="00430599">
        <w:rPr>
          <w:rFonts w:eastAsia="Times New Roman" w:cs="Times New Roman"/>
          <w:sz w:val="28"/>
          <w:szCs w:val="28"/>
        </w:rPr>
        <w:t xml:space="preserve"> группы </w:t>
      </w:r>
      <w:r w:rsidR="007376CF" w:rsidRPr="007376CF">
        <w:rPr>
          <w:rFonts w:eastAsia="Times New Roman" w:cs="Times New Roman"/>
          <w:sz w:val="28"/>
          <w:szCs w:val="28"/>
        </w:rPr>
        <w:t>КТмо1-3</w:t>
      </w:r>
    </w:p>
    <w:p w:rsidR="00430599" w:rsidRPr="00430599" w:rsidRDefault="004709FA" w:rsidP="003125E3">
      <w:pPr>
        <w:spacing w:after="0" w:line="360" w:lineRule="auto"/>
        <w:ind w:left="5387" w:firstLine="567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Куприянова А.А.</w:t>
      </w:r>
    </w:p>
    <w:p w:rsidR="00430599" w:rsidRPr="00430599" w:rsidRDefault="00430599" w:rsidP="003125E3">
      <w:pPr>
        <w:spacing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Проверил:</w:t>
      </w:r>
    </w:p>
    <w:p w:rsidR="00B54745" w:rsidRDefault="00B54745" w:rsidP="00B54745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д. т. н., профессор</w:t>
      </w:r>
    </w:p>
    <w:p w:rsidR="00B54745" w:rsidRDefault="00B54745" w:rsidP="00B54745">
      <w:pPr>
        <w:spacing w:after="0"/>
        <w:ind w:left="5387" w:firstLine="855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Курейчик В. М.</w:t>
      </w:r>
    </w:p>
    <w:p w:rsidR="00430599" w:rsidRPr="00430599" w:rsidRDefault="00430599" w:rsidP="003125E3">
      <w:pPr>
        <w:spacing w:before="240" w:after="0" w:line="360" w:lineRule="auto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Оценка</w:t>
      </w:r>
    </w:p>
    <w:p w:rsidR="00430599" w:rsidRPr="00430599" w:rsidRDefault="00430599" w:rsidP="003125E3">
      <w:pPr>
        <w:spacing w:before="100" w:after="0" w:line="360" w:lineRule="auto"/>
        <w:ind w:left="5386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>______________________</w:t>
      </w:r>
    </w:p>
    <w:p w:rsidR="00430599" w:rsidRPr="00430599" w:rsidRDefault="00430599" w:rsidP="00430599">
      <w:pPr>
        <w:spacing w:before="240" w:after="0"/>
        <w:ind w:left="5387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t xml:space="preserve">«____»  __________ </w:t>
      </w:r>
      <w:r w:rsidR="005D4081" w:rsidRPr="00430599">
        <w:rPr>
          <w:rFonts w:eastAsia="Times New Roman" w:cs="Times New Roman"/>
          <w:sz w:val="28"/>
          <w:szCs w:val="28"/>
        </w:rPr>
        <w:fldChar w:fldCharType="begin"/>
      </w:r>
      <w:r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="005D4081" w:rsidRPr="00430599">
        <w:rPr>
          <w:rFonts w:eastAsia="Times New Roman" w:cs="Times New Roman"/>
          <w:sz w:val="28"/>
          <w:szCs w:val="28"/>
        </w:rPr>
        <w:fldChar w:fldCharType="separate"/>
      </w:r>
      <w:r w:rsidR="00B54745">
        <w:rPr>
          <w:rFonts w:eastAsia="Times New Roman" w:cs="Times New Roman"/>
          <w:noProof/>
          <w:sz w:val="28"/>
          <w:szCs w:val="28"/>
        </w:rPr>
        <w:t>2016</w:t>
      </w:r>
      <w:r w:rsidR="005D4081" w:rsidRPr="00430599">
        <w:rPr>
          <w:rFonts w:eastAsia="Times New Roman" w:cs="Times New Roman"/>
          <w:sz w:val="28"/>
          <w:szCs w:val="28"/>
        </w:rPr>
        <w:fldChar w:fldCharType="end"/>
      </w:r>
      <w:r w:rsidRPr="00430599">
        <w:rPr>
          <w:rFonts w:eastAsia="Times New Roman" w:cs="Times New Roman"/>
          <w:sz w:val="28"/>
          <w:szCs w:val="28"/>
        </w:rPr>
        <w:t xml:space="preserve"> г.</w:t>
      </w:r>
    </w:p>
    <w:p w:rsidR="00834298" w:rsidRDefault="00834298" w:rsidP="00802B71">
      <w:pPr>
        <w:spacing w:before="400"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3125E3" w:rsidRDefault="003125E3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</w:p>
    <w:p w:rsidR="00AE18BB" w:rsidRDefault="00AE18BB" w:rsidP="003125E3">
      <w:pPr>
        <w:spacing w:after="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Таганрог</w:t>
      </w:r>
    </w:p>
    <w:p w:rsidR="00064852" w:rsidRDefault="005D4081" w:rsidP="00EF74F8">
      <w:pPr>
        <w:pStyle w:val="ae"/>
        <w:ind w:left="284" w:hanging="284"/>
        <w:jc w:val="center"/>
        <w:rPr>
          <w:rFonts w:eastAsia="Times New Roman" w:cs="Times New Roman"/>
          <w:sz w:val="28"/>
          <w:szCs w:val="28"/>
        </w:rPr>
      </w:pPr>
      <w:r w:rsidRPr="00430599">
        <w:rPr>
          <w:rFonts w:eastAsia="Times New Roman" w:cs="Times New Roman"/>
          <w:sz w:val="28"/>
          <w:szCs w:val="28"/>
        </w:rPr>
        <w:fldChar w:fldCharType="begin"/>
      </w:r>
      <w:r w:rsidR="00430599" w:rsidRPr="00430599">
        <w:rPr>
          <w:rFonts w:eastAsia="Times New Roman" w:cs="Times New Roman"/>
          <w:sz w:val="28"/>
          <w:szCs w:val="28"/>
        </w:rPr>
        <w:instrText xml:space="preserve"> TIME \@ "yyyy" </w:instrText>
      </w:r>
      <w:r w:rsidRPr="00430599">
        <w:rPr>
          <w:rFonts w:eastAsia="Times New Roman" w:cs="Times New Roman"/>
          <w:sz w:val="28"/>
          <w:szCs w:val="28"/>
        </w:rPr>
        <w:fldChar w:fldCharType="separate"/>
      </w:r>
      <w:r w:rsidR="00B54745">
        <w:rPr>
          <w:rFonts w:eastAsia="Times New Roman" w:cs="Times New Roman"/>
          <w:noProof/>
          <w:sz w:val="28"/>
          <w:szCs w:val="28"/>
        </w:rPr>
        <w:t>2016</w:t>
      </w:r>
      <w:r w:rsidRPr="00430599">
        <w:rPr>
          <w:rFonts w:eastAsia="Times New Roman" w:cs="Times New Roman"/>
          <w:sz w:val="28"/>
          <w:szCs w:val="28"/>
        </w:rPr>
        <w:fldChar w:fldCharType="end"/>
      </w:r>
      <w:r w:rsidR="003125E3">
        <w:rPr>
          <w:rFonts w:eastAsia="Times New Roman" w:cs="Times New Roman"/>
          <w:sz w:val="28"/>
          <w:szCs w:val="28"/>
        </w:rPr>
        <w:br w:type="page"/>
      </w:r>
    </w:p>
    <w:p w:rsidR="00677005" w:rsidRPr="00677005" w:rsidRDefault="00757A88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757A88">
        <w:rPr>
          <w:rFonts w:cs="Times New Roman"/>
          <w:bCs/>
          <w:sz w:val="28"/>
          <w:szCs w:val="28"/>
        </w:rPr>
        <w:lastRenderedPageBreak/>
        <w:t>Поскольку результат развития науки выражается в научных знаниях, то эти знания должны быть выражены в определенных формах. Основными формами организации научного знания являются: факт, положение, понятие, суждение, умозаключение, категория, принцип, закон, теория, доктрина, парадигма, гипотеза, проблема, задача.</w:t>
      </w:r>
      <w:r w:rsidR="00677005" w:rsidRPr="00677005">
        <w:rPr>
          <w:rFonts w:cs="Times New Roman"/>
          <w:bCs/>
          <w:sz w:val="28"/>
          <w:szCs w:val="28"/>
        </w:rPr>
        <w:t xml:space="preserve"> </w:t>
      </w:r>
    </w:p>
    <w:p w:rsid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>Факт есть результат обобщения всех аналогичных явлений, сведения их в некоторый определенный класс явлений. К научному факту относятся события, явления, их свойства, связи и отношения, которые определенным образом зафиксированы, зареги</w:t>
      </w:r>
      <w:r>
        <w:rPr>
          <w:rFonts w:cs="Times New Roman"/>
          <w:bCs/>
          <w:sz w:val="28"/>
          <w:szCs w:val="28"/>
        </w:rPr>
        <w:t>стрированы.</w:t>
      </w:r>
    </w:p>
    <w:p w:rsidR="00677005" w:rsidRP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 xml:space="preserve">Положение – научное утверждение, сформулированная мысль. Частными случаями положения являются аксиома и теорема. </w:t>
      </w:r>
    </w:p>
    <w:p w:rsid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 xml:space="preserve">Понятие – это форма мышления, которая обозначает какой-либо объект или его свойство. Факты, положения, принципы, законы, теории и т.д. выражаются через понятия и связи между ними. Содержание понятия – это наиболее важный признак (или признаки) того объекта, который обозначен (выражен) этим понятием. </w:t>
      </w:r>
    </w:p>
    <w:p w:rsidR="00677005" w:rsidRP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 xml:space="preserve">Суждение (высказывание) – это форма мышления, в которой что-либо утверждается или отрицается. </w:t>
      </w:r>
    </w:p>
    <w:p w:rsidR="00677005" w:rsidRP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>Умозаключение – это форма мышления, в которой из двух или нескольких суждений (посылок) вытекает новое суждение, называемое заключением (выводом)</w:t>
      </w:r>
      <w:r>
        <w:rPr>
          <w:rFonts w:cs="Times New Roman"/>
          <w:bCs/>
          <w:sz w:val="28"/>
          <w:szCs w:val="28"/>
        </w:rPr>
        <w:t>.</w:t>
      </w:r>
    </w:p>
    <w:p w:rsid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>Категория – предельно широкое понятие, в котором отражены наиболее общие и существенные свойства, признаки, связи и отношения предм</w:t>
      </w:r>
      <w:r>
        <w:rPr>
          <w:rFonts w:cs="Times New Roman"/>
          <w:bCs/>
          <w:sz w:val="28"/>
          <w:szCs w:val="28"/>
        </w:rPr>
        <w:t>етов, явлений окружающего мира.</w:t>
      </w:r>
    </w:p>
    <w:p w:rsidR="00677005" w:rsidRP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>Принцип</w:t>
      </w:r>
      <w:r>
        <w:rPr>
          <w:rFonts w:cs="Times New Roman"/>
          <w:bCs/>
          <w:sz w:val="28"/>
          <w:szCs w:val="28"/>
        </w:rPr>
        <w:t xml:space="preserve"> –</w:t>
      </w:r>
      <w:r w:rsidRPr="00677005">
        <w:rPr>
          <w:rFonts w:cs="Times New Roman"/>
          <w:bCs/>
          <w:sz w:val="28"/>
          <w:szCs w:val="28"/>
        </w:rPr>
        <w:t xml:space="preserve"> центральное понятие, представляющее обобщение и распространение какого-либо положения на все явления, процессы той области, из которой данный принцип абстрагирован.</w:t>
      </w:r>
    </w:p>
    <w:p w:rsidR="00677005" w:rsidRP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lastRenderedPageBreak/>
        <w:t xml:space="preserve">Закон – существенное, объективное, всеобщее, устойчивое повторяющееся отношение между явлениями, процессами. Всеобщность означает, что любой закон природы и общества присущ всему множеству объектов и процессов, которые охватываются этим законом. </w:t>
      </w:r>
    </w:p>
    <w:p w:rsidR="00677005" w:rsidRP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 xml:space="preserve">Теория – форма достоверного научного знания о некоторой совокупности объектов, представляющая собой систему взаимосвязанных утверждений и доказательств и содержащая методы объяснения и предсказания явлений и процессов данной предметной области (описываемых данной теорией). </w:t>
      </w:r>
    </w:p>
    <w:p w:rsidR="00677005" w:rsidRP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>Доктрина – почти синоним концепции, теории. Употребляется в двух смыслах: в практическом, когда говорят о взглядах с оттенком схоластичности и догматизма (отсюда выражения: «доктринер», «доктринерство»); и в смысле комплекса, системы взглядов, направлений действий, получивших нормативный характер посредством утверждения каким-либо официальным органом – правительством, министерством и т.п.</w:t>
      </w:r>
    </w:p>
    <w:p w:rsidR="00677005" w:rsidRP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>Парадигма</w:t>
      </w:r>
      <w:r>
        <w:rPr>
          <w:rFonts w:cs="Times New Roman"/>
          <w:bCs/>
          <w:sz w:val="28"/>
          <w:szCs w:val="28"/>
        </w:rPr>
        <w:t xml:space="preserve"> </w:t>
      </w:r>
      <w:r w:rsidRPr="00677005">
        <w:rPr>
          <w:rFonts w:cs="Times New Roman"/>
          <w:bCs/>
          <w:sz w:val="28"/>
          <w:szCs w:val="28"/>
        </w:rPr>
        <w:t>– концепция, теория или модель постановки проблем, принятая в качестве образца решения исследовательских задач.</w:t>
      </w:r>
    </w:p>
    <w:p w:rsidR="00677005" w:rsidRP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 xml:space="preserve">Проблема – «знание о незнании», то есть знание о том, что наука на сегодняшний день не знает, но это недостающее знание необходимо либо для самой науки, развития ее теории, либо для развития практики, либо и того и другого вместе. </w:t>
      </w:r>
    </w:p>
    <w:p w:rsidR="00677005" w:rsidRDefault="00677005" w:rsidP="00677005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677005">
        <w:rPr>
          <w:rFonts w:cs="Times New Roman"/>
          <w:bCs/>
          <w:sz w:val="28"/>
          <w:szCs w:val="28"/>
        </w:rPr>
        <w:t xml:space="preserve">Гипотеза – «предположительное знание». В случае доказательства истинности гипотезы она становится в дальнейшем теорией, законом, принципом и т.д. В случае не подтверждения гипотеза теряет свое значение. Гипотеза выдвигается с целью решения поставленной проблемы и определяет главное направление научного поиска, в результате которого должны быть получены выводы об истинности или ложности гипотезы. Гипотеза выдвигается на основе результатов изучения относящихся к предметной области исследования фактов, результатов </w:t>
      </w:r>
      <w:r w:rsidRPr="00677005">
        <w:rPr>
          <w:rFonts w:cs="Times New Roman"/>
          <w:bCs/>
          <w:sz w:val="28"/>
          <w:szCs w:val="28"/>
        </w:rPr>
        <w:lastRenderedPageBreak/>
        <w:t>научно-практических достижений и других материалов. Её подтверждение направлено на то, чтобы доказать реальное существование предполагаемого положения.</w:t>
      </w:r>
    </w:p>
    <w:p w:rsidR="00F94793" w:rsidRPr="0079179A" w:rsidRDefault="00F94793" w:rsidP="00F94793">
      <w:pPr>
        <w:spacing w:after="120" w:line="360" w:lineRule="auto"/>
        <w:ind w:firstLine="360"/>
        <w:rPr>
          <w:rFonts w:cs="Times New Roman"/>
          <w:bCs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t>Тема моей магистерской диссертации: «Исследование и разработка методов и средств мобильного доступа к аудиовидеопотоку».</w:t>
      </w:r>
    </w:p>
    <w:p w:rsidR="00F94793" w:rsidRDefault="00F94793" w:rsidP="00F94793">
      <w:pPr>
        <w:spacing w:before="120" w:after="0" w:line="360" w:lineRule="auto"/>
        <w:ind w:firstLine="360"/>
        <w:rPr>
          <w:rFonts w:cs="Times New Roman"/>
          <w:bCs/>
          <w:sz w:val="28"/>
          <w:szCs w:val="28"/>
        </w:rPr>
      </w:pPr>
      <w:r w:rsidRPr="0079179A">
        <w:rPr>
          <w:rFonts w:cs="Times New Roman"/>
          <w:bCs/>
          <w:sz w:val="28"/>
          <w:szCs w:val="28"/>
        </w:rPr>
        <w:t>Реализуемый в ходе работы продукт представляет собой систему видеонаблюдения. Камера получает информацию в виде аудио- и видеопотоков. В дальнейшем полученная информация обрабатываются, анализируется и передаётся на сервер. Интернет-ресурс предоставляет доступ к видео- и аудиопотокам, получаемым от камеры, в режиме реального времени.</w:t>
      </w:r>
    </w:p>
    <w:p w:rsidR="00677005" w:rsidRDefault="00677005" w:rsidP="00F94793">
      <w:pPr>
        <w:spacing w:before="120" w:after="0" w:line="360" w:lineRule="auto"/>
        <w:ind w:first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Поставленная задача носит более инженерный, чем научный характер, поэтому такие формы организации научного знания в ней более используются, чем генерируются.</w:t>
      </w:r>
    </w:p>
    <w:p w:rsidR="00677005" w:rsidRDefault="00677005" w:rsidP="00F94793">
      <w:pPr>
        <w:spacing w:before="120" w:after="0" w:line="360" w:lineRule="auto"/>
        <w:ind w:first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Используются факты о возможностях информационных систем в решении поставленной задачи.</w:t>
      </w:r>
    </w:p>
    <w:p w:rsidR="00677005" w:rsidRPr="0079179A" w:rsidRDefault="00677005" w:rsidP="00677005">
      <w:pPr>
        <w:spacing w:before="120" w:after="0" w:line="360" w:lineRule="auto"/>
        <w:ind w:first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Используются понятия области информационных технологий: данные, сервер, информация, видеопоток, аудиопоток и т.п. </w:t>
      </w:r>
    </w:p>
    <w:sectPr w:rsidR="00677005" w:rsidRPr="0079179A" w:rsidSect="00F9479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0CC6" w:rsidRDefault="00B90CC6" w:rsidP="00B91876">
      <w:pPr>
        <w:spacing w:after="0"/>
      </w:pPr>
      <w:r>
        <w:separator/>
      </w:r>
    </w:p>
  </w:endnote>
  <w:endnote w:type="continuationSeparator" w:id="0">
    <w:p w:rsidR="00B90CC6" w:rsidRDefault="00B90CC6" w:rsidP="00B918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0CC6" w:rsidRDefault="00B90CC6" w:rsidP="00B91876">
      <w:pPr>
        <w:spacing w:after="0"/>
      </w:pPr>
      <w:r>
        <w:separator/>
      </w:r>
    </w:p>
  </w:footnote>
  <w:footnote w:type="continuationSeparator" w:id="0">
    <w:p w:rsidR="00B90CC6" w:rsidRDefault="00B90CC6" w:rsidP="00B9187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7FEE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033FB9"/>
    <w:multiLevelType w:val="multilevel"/>
    <w:tmpl w:val="0D4C5C30"/>
    <w:lvl w:ilvl="0">
      <w:start w:val="5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  <w:lang w:val="ru-RU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8"/>
      </w:rPr>
    </w:lvl>
  </w:abstractNum>
  <w:abstractNum w:abstractNumId="2">
    <w:nsid w:val="0A965F5B"/>
    <w:multiLevelType w:val="multilevel"/>
    <w:tmpl w:val="D508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AB09E7"/>
    <w:multiLevelType w:val="multilevel"/>
    <w:tmpl w:val="1994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887387"/>
    <w:multiLevelType w:val="multilevel"/>
    <w:tmpl w:val="A7B0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406F9C"/>
    <w:multiLevelType w:val="hybridMultilevel"/>
    <w:tmpl w:val="67C46552"/>
    <w:lvl w:ilvl="0" w:tplc="7CA8BED6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D519C8"/>
    <w:multiLevelType w:val="hybridMultilevel"/>
    <w:tmpl w:val="75A819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A317540"/>
    <w:multiLevelType w:val="hybridMultilevel"/>
    <w:tmpl w:val="BA12F3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8F62A92"/>
    <w:multiLevelType w:val="hybridMultilevel"/>
    <w:tmpl w:val="FE0CA792"/>
    <w:lvl w:ilvl="0" w:tplc="6EC86C6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>
    <w:nsid w:val="680A0F81"/>
    <w:multiLevelType w:val="hybridMultilevel"/>
    <w:tmpl w:val="3C8A09EC"/>
    <w:lvl w:ilvl="0" w:tplc="872E8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641312"/>
    <w:multiLevelType w:val="multilevel"/>
    <w:tmpl w:val="96A4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975D44"/>
    <w:multiLevelType w:val="hybridMultilevel"/>
    <w:tmpl w:val="E3D87D94"/>
    <w:lvl w:ilvl="0" w:tplc="4C967F0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11"/>
  </w:num>
  <w:num w:numId="6">
    <w:abstractNumId w:val="7"/>
  </w:num>
  <w:num w:numId="7">
    <w:abstractNumId w:val="10"/>
  </w:num>
  <w:num w:numId="8">
    <w:abstractNumId w:val="4"/>
  </w:num>
  <w:num w:numId="9">
    <w:abstractNumId w:val="2"/>
  </w:num>
  <w:num w:numId="10">
    <w:abstractNumId w:val="3"/>
  </w:num>
  <w:num w:numId="11">
    <w:abstractNumId w:val="6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5956"/>
    <w:rsid w:val="000216BB"/>
    <w:rsid w:val="00056F9F"/>
    <w:rsid w:val="00062E46"/>
    <w:rsid w:val="0006407E"/>
    <w:rsid w:val="00064852"/>
    <w:rsid w:val="00076ED4"/>
    <w:rsid w:val="000A17A7"/>
    <w:rsid w:val="000C43D9"/>
    <w:rsid w:val="000E31D9"/>
    <w:rsid w:val="00104456"/>
    <w:rsid w:val="00114AD7"/>
    <w:rsid w:val="00140487"/>
    <w:rsid w:val="00141526"/>
    <w:rsid w:val="001A335A"/>
    <w:rsid w:val="001A6764"/>
    <w:rsid w:val="001B790E"/>
    <w:rsid w:val="001C26DE"/>
    <w:rsid w:val="001C2B26"/>
    <w:rsid w:val="001D73A5"/>
    <w:rsid w:val="001E4F5F"/>
    <w:rsid w:val="00202392"/>
    <w:rsid w:val="00223452"/>
    <w:rsid w:val="0026563F"/>
    <w:rsid w:val="00266A57"/>
    <w:rsid w:val="002768C5"/>
    <w:rsid w:val="002910CE"/>
    <w:rsid w:val="002C71E1"/>
    <w:rsid w:val="002D37B9"/>
    <w:rsid w:val="002D68D1"/>
    <w:rsid w:val="002E7EC6"/>
    <w:rsid w:val="002F497E"/>
    <w:rsid w:val="002F6F05"/>
    <w:rsid w:val="00303350"/>
    <w:rsid w:val="003125E3"/>
    <w:rsid w:val="003602BD"/>
    <w:rsid w:val="0036236E"/>
    <w:rsid w:val="0036282E"/>
    <w:rsid w:val="00363918"/>
    <w:rsid w:val="00373CAF"/>
    <w:rsid w:val="00374C7D"/>
    <w:rsid w:val="0039744F"/>
    <w:rsid w:val="003C6E9A"/>
    <w:rsid w:val="003E065C"/>
    <w:rsid w:val="0041664D"/>
    <w:rsid w:val="00430599"/>
    <w:rsid w:val="00440146"/>
    <w:rsid w:val="0044675B"/>
    <w:rsid w:val="00457B55"/>
    <w:rsid w:val="004709FA"/>
    <w:rsid w:val="0049769B"/>
    <w:rsid w:val="004A3CFC"/>
    <w:rsid w:val="004C5C76"/>
    <w:rsid w:val="004C7506"/>
    <w:rsid w:val="004E33E5"/>
    <w:rsid w:val="004E5924"/>
    <w:rsid w:val="0050177A"/>
    <w:rsid w:val="00536DD6"/>
    <w:rsid w:val="005506D5"/>
    <w:rsid w:val="0055181B"/>
    <w:rsid w:val="005813AB"/>
    <w:rsid w:val="005901CD"/>
    <w:rsid w:val="005927A1"/>
    <w:rsid w:val="0059478E"/>
    <w:rsid w:val="005A6D81"/>
    <w:rsid w:val="005C5F1B"/>
    <w:rsid w:val="005D4081"/>
    <w:rsid w:val="005E2A3C"/>
    <w:rsid w:val="006266D3"/>
    <w:rsid w:val="0063180D"/>
    <w:rsid w:val="006438E0"/>
    <w:rsid w:val="00651260"/>
    <w:rsid w:val="0066629D"/>
    <w:rsid w:val="00677005"/>
    <w:rsid w:val="00687EE3"/>
    <w:rsid w:val="00691235"/>
    <w:rsid w:val="007105E4"/>
    <w:rsid w:val="00711320"/>
    <w:rsid w:val="00716621"/>
    <w:rsid w:val="007376CF"/>
    <w:rsid w:val="00743F6E"/>
    <w:rsid w:val="007575DC"/>
    <w:rsid w:val="00757A88"/>
    <w:rsid w:val="0077226B"/>
    <w:rsid w:val="00777598"/>
    <w:rsid w:val="007842A4"/>
    <w:rsid w:val="0079179A"/>
    <w:rsid w:val="007A0C6C"/>
    <w:rsid w:val="007A4C12"/>
    <w:rsid w:val="007A6C7A"/>
    <w:rsid w:val="00802B71"/>
    <w:rsid w:val="008104F8"/>
    <w:rsid w:val="00810CAA"/>
    <w:rsid w:val="00810FA7"/>
    <w:rsid w:val="00815D02"/>
    <w:rsid w:val="00825C1E"/>
    <w:rsid w:val="0083404E"/>
    <w:rsid w:val="00834298"/>
    <w:rsid w:val="00844750"/>
    <w:rsid w:val="008503A0"/>
    <w:rsid w:val="008609E1"/>
    <w:rsid w:val="00864AE6"/>
    <w:rsid w:val="00867742"/>
    <w:rsid w:val="00892B96"/>
    <w:rsid w:val="00896AF1"/>
    <w:rsid w:val="00897A44"/>
    <w:rsid w:val="008B5F38"/>
    <w:rsid w:val="008D50A6"/>
    <w:rsid w:val="008E21C3"/>
    <w:rsid w:val="008E3CBD"/>
    <w:rsid w:val="0090109E"/>
    <w:rsid w:val="0091364D"/>
    <w:rsid w:val="009172B5"/>
    <w:rsid w:val="00921531"/>
    <w:rsid w:val="009544B0"/>
    <w:rsid w:val="00973F0F"/>
    <w:rsid w:val="009835BD"/>
    <w:rsid w:val="009A1CEB"/>
    <w:rsid w:val="009D1F8E"/>
    <w:rsid w:val="009F6D4E"/>
    <w:rsid w:val="00A267D2"/>
    <w:rsid w:val="00A33142"/>
    <w:rsid w:val="00A9262F"/>
    <w:rsid w:val="00AA0390"/>
    <w:rsid w:val="00AA1088"/>
    <w:rsid w:val="00AA5A09"/>
    <w:rsid w:val="00AC5154"/>
    <w:rsid w:val="00AD47CE"/>
    <w:rsid w:val="00AE03F4"/>
    <w:rsid w:val="00AE18BB"/>
    <w:rsid w:val="00AE5956"/>
    <w:rsid w:val="00B055C4"/>
    <w:rsid w:val="00B251FB"/>
    <w:rsid w:val="00B25785"/>
    <w:rsid w:val="00B318B4"/>
    <w:rsid w:val="00B54745"/>
    <w:rsid w:val="00B75A2D"/>
    <w:rsid w:val="00B8798C"/>
    <w:rsid w:val="00B90CC6"/>
    <w:rsid w:val="00B91876"/>
    <w:rsid w:val="00BA52CB"/>
    <w:rsid w:val="00BA533B"/>
    <w:rsid w:val="00BB30E7"/>
    <w:rsid w:val="00BB6C2F"/>
    <w:rsid w:val="00BD133A"/>
    <w:rsid w:val="00BD3226"/>
    <w:rsid w:val="00BD5FB3"/>
    <w:rsid w:val="00BE5FFF"/>
    <w:rsid w:val="00C4125F"/>
    <w:rsid w:val="00CA0DD9"/>
    <w:rsid w:val="00CA45FF"/>
    <w:rsid w:val="00CA5F0F"/>
    <w:rsid w:val="00CC27F1"/>
    <w:rsid w:val="00CE371D"/>
    <w:rsid w:val="00CE414D"/>
    <w:rsid w:val="00CE56E0"/>
    <w:rsid w:val="00CF1784"/>
    <w:rsid w:val="00D277D6"/>
    <w:rsid w:val="00D30A4E"/>
    <w:rsid w:val="00D36783"/>
    <w:rsid w:val="00D425B0"/>
    <w:rsid w:val="00D4744E"/>
    <w:rsid w:val="00D615EE"/>
    <w:rsid w:val="00DA3B5A"/>
    <w:rsid w:val="00DA7635"/>
    <w:rsid w:val="00DB5436"/>
    <w:rsid w:val="00DB58B4"/>
    <w:rsid w:val="00DC31CD"/>
    <w:rsid w:val="00DD019F"/>
    <w:rsid w:val="00DD17EA"/>
    <w:rsid w:val="00DD29B8"/>
    <w:rsid w:val="00E0077C"/>
    <w:rsid w:val="00E15CBE"/>
    <w:rsid w:val="00E26D01"/>
    <w:rsid w:val="00E724FA"/>
    <w:rsid w:val="00E7545F"/>
    <w:rsid w:val="00E800B1"/>
    <w:rsid w:val="00E83FE0"/>
    <w:rsid w:val="00EA5874"/>
    <w:rsid w:val="00EC4DBF"/>
    <w:rsid w:val="00EF0099"/>
    <w:rsid w:val="00EF74F8"/>
    <w:rsid w:val="00F07535"/>
    <w:rsid w:val="00F31E3F"/>
    <w:rsid w:val="00F5325C"/>
    <w:rsid w:val="00F62CF9"/>
    <w:rsid w:val="00F65D66"/>
    <w:rsid w:val="00F94793"/>
    <w:rsid w:val="00FB40FD"/>
    <w:rsid w:val="00FB7B65"/>
    <w:rsid w:val="00FE5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  <w:style w:type="paragraph" w:styleId="af2">
    <w:name w:val="Normal (Web)"/>
    <w:basedOn w:val="a"/>
    <w:uiPriority w:val="99"/>
    <w:unhideWhenUsed/>
    <w:rsid w:val="0079179A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mw-headline">
    <w:name w:val="mw-headline"/>
    <w:basedOn w:val="a0"/>
    <w:rsid w:val="00791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506"/>
    <w:pPr>
      <w:spacing w:after="24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7506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750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7506"/>
    <w:pPr>
      <w:keepNext/>
      <w:keepLines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4C7506"/>
    <w:pPr>
      <w:keepNext/>
      <w:keepLines/>
      <w:outlineLvl w:val="3"/>
    </w:pPr>
    <w:rPr>
      <w:rFonts w:eastAsiaTheme="majorEastAsia" w:cstheme="majorBidi"/>
      <w:b/>
      <w:bCs/>
      <w:i/>
      <w:iCs/>
      <w:u w:val="single"/>
    </w:rPr>
  </w:style>
  <w:style w:type="paragraph" w:styleId="5">
    <w:name w:val="heading 5"/>
    <w:basedOn w:val="a"/>
    <w:next w:val="a"/>
    <w:link w:val="50"/>
    <w:uiPriority w:val="9"/>
    <w:unhideWhenUsed/>
    <w:qFormat/>
    <w:rsid w:val="004C7506"/>
    <w:pPr>
      <w:keepNext/>
      <w:keepLines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50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C7506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4C7506"/>
    <w:rPr>
      <w:rFonts w:ascii="Times New Roman" w:eastAsiaTheme="majorEastAsia" w:hAnsi="Times New Roman" w:cstheme="majorBidi"/>
      <w:b/>
      <w:bCs/>
      <w:i/>
      <w:sz w:val="24"/>
    </w:rPr>
  </w:style>
  <w:style w:type="paragraph" w:styleId="a3">
    <w:name w:val="TOC Heading"/>
    <w:basedOn w:val="1"/>
    <w:next w:val="a"/>
    <w:uiPriority w:val="39"/>
    <w:semiHidden/>
    <w:unhideWhenUsed/>
    <w:qFormat/>
    <w:rsid w:val="004C7506"/>
    <w:pPr>
      <w:spacing w:before="240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4C7506"/>
    <w:pPr>
      <w:tabs>
        <w:tab w:val="center" w:pos="4677"/>
        <w:tab w:val="right" w:pos="9355"/>
      </w:tabs>
      <w:spacing w:after="0"/>
    </w:pPr>
  </w:style>
  <w:style w:type="paragraph" w:styleId="9">
    <w:name w:val="toc 9"/>
    <w:basedOn w:val="a"/>
    <w:next w:val="a"/>
    <w:autoRedefine/>
    <w:uiPriority w:val="39"/>
    <w:semiHidden/>
    <w:unhideWhenUsed/>
    <w:rsid w:val="004C7506"/>
    <w:pPr>
      <w:spacing w:after="100"/>
      <w:ind w:left="192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4C7506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4C750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4C7506"/>
    <w:rPr>
      <w:rFonts w:ascii="Times New Roman" w:hAnsi="Times New Roman"/>
      <w:sz w:val="24"/>
    </w:rPr>
  </w:style>
  <w:style w:type="paragraph" w:styleId="aa">
    <w:name w:val="Document Map"/>
    <w:basedOn w:val="a"/>
    <w:link w:val="ab"/>
    <w:uiPriority w:val="99"/>
    <w:semiHidden/>
    <w:unhideWhenUsed/>
    <w:rsid w:val="004C7506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4C7506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4C7506"/>
    <w:pPr>
      <w:spacing w:after="100"/>
    </w:pPr>
  </w:style>
  <w:style w:type="character" w:styleId="ac">
    <w:name w:val="Hyperlink"/>
    <w:basedOn w:val="a0"/>
    <w:uiPriority w:val="99"/>
    <w:unhideWhenUsed/>
    <w:rsid w:val="004C7506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4C7506"/>
    <w:rPr>
      <w:b/>
      <w:bCs/>
      <w:sz w:val="20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C750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C7506"/>
    <w:pPr>
      <w:spacing w:after="100"/>
      <w:ind w:left="480"/>
    </w:pPr>
  </w:style>
  <w:style w:type="paragraph" w:styleId="ae">
    <w:name w:val="List Paragraph"/>
    <w:basedOn w:val="a"/>
    <w:uiPriority w:val="34"/>
    <w:qFormat/>
    <w:rsid w:val="004C7506"/>
    <w:pPr>
      <w:ind w:left="720"/>
      <w:contextualSpacing/>
    </w:pPr>
  </w:style>
  <w:style w:type="table" w:styleId="af">
    <w:name w:val="Table Grid"/>
    <w:basedOn w:val="a1"/>
    <w:uiPriority w:val="39"/>
    <w:rsid w:val="004C7506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Код"/>
    <w:basedOn w:val="a"/>
    <w:link w:val="af1"/>
    <w:autoRedefine/>
    <w:qFormat/>
    <w:rsid w:val="004C750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contextualSpacing/>
      <w:jc w:val="left"/>
    </w:pPr>
    <w:rPr>
      <w:rFonts w:ascii="Courier New" w:hAnsi="Courier New" w:cs="Times New Roman"/>
      <w:sz w:val="20"/>
      <w:szCs w:val="24"/>
    </w:rPr>
  </w:style>
  <w:style w:type="character" w:customStyle="1" w:styleId="af1">
    <w:name w:val="Код Знак"/>
    <w:basedOn w:val="a0"/>
    <w:link w:val="af0"/>
    <w:rsid w:val="004C7506"/>
    <w:rPr>
      <w:rFonts w:ascii="Courier New" w:hAnsi="Courier New" w:cs="Times New Roman"/>
      <w:sz w:val="20"/>
      <w:szCs w:val="24"/>
      <w:shd w:val="clear" w:color="auto" w:fill="F2F2F2" w:themeFill="background1" w:themeFillShade="F2"/>
    </w:rPr>
  </w:style>
  <w:style w:type="character" w:customStyle="1" w:styleId="40">
    <w:name w:val="Заголовок 4 Знак"/>
    <w:basedOn w:val="a0"/>
    <w:link w:val="4"/>
    <w:uiPriority w:val="9"/>
    <w:rsid w:val="004C7506"/>
    <w:rPr>
      <w:rFonts w:ascii="Times New Roman" w:eastAsiaTheme="majorEastAsia" w:hAnsi="Times New Roman" w:cstheme="majorBidi"/>
      <w:b/>
      <w:bCs/>
      <w:i/>
      <w:iCs/>
      <w:sz w:val="24"/>
      <w:u w:val="single"/>
    </w:rPr>
  </w:style>
  <w:style w:type="character" w:customStyle="1" w:styleId="label">
    <w:name w:val="label"/>
    <w:basedOn w:val="a0"/>
    <w:rsid w:val="004C7506"/>
  </w:style>
  <w:style w:type="character" w:customStyle="1" w:styleId="input">
    <w:name w:val="input"/>
    <w:basedOn w:val="a0"/>
    <w:rsid w:val="004C7506"/>
  </w:style>
  <w:style w:type="character" w:customStyle="1" w:styleId="apple-converted-space">
    <w:name w:val="apple-converted-space"/>
    <w:basedOn w:val="a0"/>
    <w:rsid w:val="004C7506"/>
  </w:style>
  <w:style w:type="character" w:customStyle="1" w:styleId="lwcollapsibleareatitle">
    <w:name w:val="lw_collapsiblearea_title"/>
    <w:basedOn w:val="a0"/>
    <w:rsid w:val="004C7506"/>
  </w:style>
  <w:style w:type="character" w:customStyle="1" w:styleId="sentence">
    <w:name w:val="sentence"/>
    <w:basedOn w:val="a0"/>
    <w:rsid w:val="004C7506"/>
  </w:style>
  <w:style w:type="character" w:customStyle="1" w:styleId="50">
    <w:name w:val="Заголовок 5 Знак"/>
    <w:basedOn w:val="a0"/>
    <w:link w:val="5"/>
    <w:uiPriority w:val="9"/>
    <w:rsid w:val="004C7506"/>
    <w:rPr>
      <w:rFonts w:ascii="Times New Roman" w:eastAsiaTheme="majorEastAsia" w:hAnsi="Times New Roman" w:cstheme="majorBidi"/>
      <w:sz w:val="24"/>
    </w:rPr>
  </w:style>
  <w:style w:type="paragraph" w:styleId="41">
    <w:name w:val="toc 4"/>
    <w:basedOn w:val="a"/>
    <w:next w:val="a"/>
    <w:autoRedefine/>
    <w:uiPriority w:val="39"/>
    <w:unhideWhenUsed/>
    <w:rsid w:val="004C7506"/>
    <w:pPr>
      <w:spacing w:after="100"/>
      <w:ind w:left="720"/>
    </w:pPr>
  </w:style>
  <w:style w:type="paragraph" w:customStyle="1" w:styleId="22">
    <w:name w:val="Код2"/>
    <w:basedOn w:val="af0"/>
    <w:qFormat/>
    <w:rsid w:val="004C7506"/>
    <w:rPr>
      <w:rFonts w:ascii="Times New Roman" w:hAnsi="Times New Roman"/>
    </w:rPr>
  </w:style>
  <w:style w:type="paragraph" w:styleId="51">
    <w:name w:val="toc 5"/>
    <w:basedOn w:val="a"/>
    <w:next w:val="a"/>
    <w:autoRedefine/>
    <w:uiPriority w:val="39"/>
    <w:unhideWhenUsed/>
    <w:rsid w:val="004C7506"/>
    <w:pPr>
      <w:spacing w:after="100"/>
      <w:ind w:left="960"/>
    </w:pPr>
  </w:style>
  <w:style w:type="paragraph" w:customStyle="1" w:styleId="12">
    <w:name w:val="Стиль1"/>
    <w:basedOn w:val="a"/>
    <w:qFormat/>
    <w:rsid w:val="004C7506"/>
    <w:pPr>
      <w:spacing w:after="0"/>
      <w:ind w:firstLine="340"/>
      <w:jc w:val="left"/>
    </w:pPr>
    <w:rPr>
      <w:rFonts w:eastAsia="Times New Roman" w:cs="Times New Roman"/>
      <w:kern w:val="1"/>
      <w:szCs w:val="20"/>
      <w:lang w:val="en-US" w:eastAsia="ar-SA"/>
    </w:rPr>
  </w:style>
  <w:style w:type="character" w:customStyle="1" w:styleId="1pt51">
    <w:name w:val="Основной текст + Интервал 1 pt51"/>
    <w:basedOn w:val="a0"/>
    <w:uiPriority w:val="99"/>
    <w:rsid w:val="004C7506"/>
    <w:rPr>
      <w:spacing w:val="20"/>
      <w:sz w:val="23"/>
      <w:szCs w:val="23"/>
      <w:shd w:val="clear" w:color="auto" w:fill="FFFFFF"/>
      <w:lang w:val="en-US" w:eastAsia="en-US"/>
    </w:rPr>
  </w:style>
  <w:style w:type="character" w:customStyle="1" w:styleId="sc1">
    <w:name w:val="sc1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1">
    <w:name w:val="sc111"/>
    <w:basedOn w:val="a0"/>
    <w:rsid w:val="004C7506"/>
    <w:rPr>
      <w:rFonts w:ascii="Courier New" w:hAnsi="Courier New" w:cs="Courier New" w:hint="default"/>
      <w:color w:val="000080"/>
      <w:sz w:val="20"/>
      <w:szCs w:val="20"/>
    </w:rPr>
  </w:style>
  <w:style w:type="character" w:customStyle="1" w:styleId="sc8">
    <w:name w:val="sc8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4C750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0"/>
    <w:rsid w:val="004C7506"/>
    <w:rPr>
      <w:rFonts w:ascii="Courier New" w:hAnsi="Courier New" w:cs="Courier New" w:hint="default"/>
      <w:color w:val="800080"/>
      <w:sz w:val="20"/>
      <w:szCs w:val="20"/>
    </w:rPr>
  </w:style>
  <w:style w:type="character" w:customStyle="1" w:styleId="sc101">
    <w:name w:val="sc101"/>
    <w:basedOn w:val="a0"/>
    <w:rsid w:val="004C750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9">
    <w:name w:val="sc9"/>
    <w:basedOn w:val="a0"/>
    <w:rsid w:val="004C7506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extBody">
    <w:name w:val="Text Body"/>
    <w:basedOn w:val="a"/>
    <w:uiPriority w:val="99"/>
    <w:rsid w:val="00440146"/>
    <w:pPr>
      <w:autoSpaceDE w:val="0"/>
      <w:autoSpaceDN w:val="0"/>
      <w:adjustRightInd w:val="0"/>
      <w:spacing w:after="120"/>
      <w:jc w:val="left"/>
    </w:pPr>
    <w:rPr>
      <w:rFonts w:ascii="Liberation Serif" w:hAnsi="Liberation Serif" w:cs="Arial Unicode MS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\Desktop\&#1054;&#1090;&#1095;&#1105;&#1090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5703D-912D-43CF-B68C-CC56F956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лабораторной работе</Template>
  <TotalTime>12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2016-12-20T18:49:00Z</dcterms:created>
  <dcterms:modified xsi:type="dcterms:W3CDTF">2016-12-20T19:13:00Z</dcterms:modified>
</cp:coreProperties>
</file>