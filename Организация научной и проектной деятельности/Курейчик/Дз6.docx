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599" w:rsidRPr="00430599" w:rsidRDefault="00430599" w:rsidP="00802B71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AC5154" w:rsidRPr="00430599" w:rsidRDefault="00AC5154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54" w:rsidRDefault="00AC5154" w:rsidP="00430599">
      <w:pPr>
        <w:spacing w:after="0"/>
        <w:jc w:val="center"/>
        <w:rPr>
          <w:rFonts w:eastAsia="Times New Roman" w:cs="Times New Roman"/>
          <w:bCs/>
          <w:spacing w:val="20"/>
          <w:sz w:val="40"/>
          <w:szCs w:val="40"/>
        </w:rPr>
      </w:pPr>
    </w:p>
    <w:p w:rsidR="00430599" w:rsidRPr="003125E3" w:rsidRDefault="00AC5154" w:rsidP="00430599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bCs/>
          <w:spacing w:val="20"/>
          <w:sz w:val="36"/>
          <w:szCs w:val="36"/>
        </w:rPr>
        <w:t>Домашнее задание</w:t>
      </w:r>
      <w:r w:rsidR="007376CF" w:rsidRPr="003125E3">
        <w:rPr>
          <w:rFonts w:eastAsia="Times New Roman" w:cs="Times New Roman"/>
          <w:sz w:val="36"/>
          <w:szCs w:val="36"/>
        </w:rPr>
        <w:t xml:space="preserve"> № </w:t>
      </w:r>
      <w:r w:rsidR="00950D44">
        <w:rPr>
          <w:rFonts w:eastAsia="Times New Roman" w:cs="Times New Roman"/>
          <w:sz w:val="36"/>
          <w:szCs w:val="36"/>
        </w:rPr>
        <w:t>6</w:t>
      </w:r>
    </w:p>
    <w:p w:rsidR="00430599" w:rsidRPr="003125E3" w:rsidRDefault="00430599" w:rsidP="00AE18BB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sz w:val="36"/>
          <w:szCs w:val="36"/>
        </w:rPr>
        <w:t>по курсу «</w:t>
      </w:r>
      <w:r w:rsidR="005C5F1B" w:rsidRPr="003125E3">
        <w:rPr>
          <w:sz w:val="36"/>
          <w:szCs w:val="36"/>
        </w:rPr>
        <w:t>Организация НиПД</w:t>
      </w:r>
      <w:r w:rsidRPr="003125E3">
        <w:rPr>
          <w:rFonts w:eastAsia="Times New Roman" w:cs="Times New Roman"/>
          <w:sz w:val="36"/>
          <w:szCs w:val="36"/>
        </w:rPr>
        <w:t>»</w:t>
      </w:r>
    </w:p>
    <w:p w:rsidR="00E26D01" w:rsidRPr="003125E3" w:rsidRDefault="00E26D01" w:rsidP="009172B5">
      <w:pPr>
        <w:ind w:firstLine="708"/>
        <w:jc w:val="center"/>
        <w:rPr>
          <w:rFonts w:ascii="Liberation Serif" w:eastAsia="Droid Sans Fallback" w:hAnsi="Liberation Serif" w:cs="Arial Unicode MS"/>
          <w:kern w:val="1"/>
          <w:sz w:val="36"/>
          <w:szCs w:val="36"/>
          <w:lang w:eastAsia="zh-CN" w:bidi="hi-IN"/>
        </w:rPr>
      </w:pPr>
      <w:r w:rsidRPr="003125E3">
        <w:rPr>
          <w:rFonts w:eastAsia="Times New Roman" w:cs="Times New Roman"/>
          <w:sz w:val="36"/>
          <w:szCs w:val="36"/>
        </w:rPr>
        <w:t>на тему «</w:t>
      </w:r>
      <w:r w:rsidR="00950D44">
        <w:rPr>
          <w:rFonts w:eastAsia="Times New Roman" w:cs="Times New Roman"/>
          <w:sz w:val="36"/>
          <w:szCs w:val="36"/>
        </w:rPr>
        <w:t>Гипотеза</w:t>
      </w:r>
      <w:r w:rsidRPr="003125E3">
        <w:rPr>
          <w:rFonts w:eastAsia="Times New Roman" w:cs="Times New Roman"/>
          <w:sz w:val="36"/>
          <w:szCs w:val="36"/>
        </w:rPr>
        <w:t>»</w:t>
      </w:r>
    </w:p>
    <w:p w:rsidR="00430599" w:rsidRPr="00430599" w:rsidRDefault="00430599" w:rsidP="003125E3">
      <w:pPr>
        <w:spacing w:before="400" w:after="0" w:line="360" w:lineRule="auto"/>
        <w:ind w:left="5245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</w:t>
      </w:r>
      <w:r w:rsidR="004709FA">
        <w:rPr>
          <w:rFonts w:eastAsia="Times New Roman" w:cs="Times New Roman"/>
          <w:sz w:val="28"/>
          <w:szCs w:val="28"/>
        </w:rPr>
        <w:t>а</w:t>
      </w:r>
      <w:r w:rsidRPr="00430599">
        <w:rPr>
          <w:rFonts w:eastAsia="Times New Roman" w:cs="Times New Roman"/>
          <w:sz w:val="28"/>
          <w:szCs w:val="28"/>
        </w:rPr>
        <w:t>:</w:t>
      </w:r>
    </w:p>
    <w:p w:rsidR="00430599" w:rsidRPr="007376CF" w:rsidRDefault="00430599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студент</w:t>
      </w:r>
      <w:r w:rsidR="004709FA">
        <w:rPr>
          <w:rFonts w:eastAsia="Times New Roman" w:cs="Times New Roman"/>
          <w:sz w:val="28"/>
          <w:szCs w:val="28"/>
        </w:rPr>
        <w:t>ка</w:t>
      </w:r>
      <w:r w:rsidRPr="00430599">
        <w:rPr>
          <w:rFonts w:eastAsia="Times New Roman" w:cs="Times New Roman"/>
          <w:sz w:val="28"/>
          <w:szCs w:val="28"/>
        </w:rPr>
        <w:t xml:space="preserve"> группы </w:t>
      </w:r>
      <w:r w:rsidR="007376CF" w:rsidRPr="007376CF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4709FA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430599" w:rsidRPr="00430599" w:rsidRDefault="00430599" w:rsidP="003125E3">
      <w:pPr>
        <w:spacing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C83286" w:rsidRDefault="00C83286" w:rsidP="00C83286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д. т. н., профессор</w:t>
      </w:r>
    </w:p>
    <w:p w:rsidR="00C83286" w:rsidRDefault="00C83286" w:rsidP="00C83286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Курейчик В. М.</w:t>
      </w:r>
    </w:p>
    <w:p w:rsidR="00430599" w:rsidRPr="00430599" w:rsidRDefault="00430599" w:rsidP="003125E3">
      <w:pPr>
        <w:spacing w:before="240" w:after="0" w:line="360" w:lineRule="auto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3125E3">
      <w:pPr>
        <w:spacing w:before="100"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4132CC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4132CC" w:rsidRPr="00430599">
        <w:rPr>
          <w:rFonts w:eastAsia="Times New Roman" w:cs="Times New Roman"/>
          <w:sz w:val="28"/>
          <w:szCs w:val="28"/>
        </w:rPr>
        <w:fldChar w:fldCharType="separate"/>
      </w:r>
      <w:r w:rsidR="00C83286">
        <w:rPr>
          <w:rFonts w:eastAsia="Times New Roman" w:cs="Times New Roman"/>
          <w:noProof/>
          <w:sz w:val="28"/>
          <w:szCs w:val="28"/>
        </w:rPr>
        <w:t>2016</w:t>
      </w:r>
      <w:r w:rsidR="004132CC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AE18BB" w:rsidRDefault="00AE18BB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Таганрог</w:t>
      </w:r>
    </w:p>
    <w:p w:rsidR="00064852" w:rsidRDefault="004132CC" w:rsidP="00EF74F8">
      <w:pPr>
        <w:pStyle w:val="ae"/>
        <w:ind w:left="284" w:hanging="284"/>
        <w:jc w:val="center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fldChar w:fldCharType="begin"/>
      </w:r>
      <w:r w:rsidR="00430599"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Pr="00430599">
        <w:rPr>
          <w:rFonts w:eastAsia="Times New Roman" w:cs="Times New Roman"/>
          <w:sz w:val="28"/>
          <w:szCs w:val="28"/>
        </w:rPr>
        <w:fldChar w:fldCharType="separate"/>
      </w:r>
      <w:r w:rsidR="00C83286">
        <w:rPr>
          <w:rFonts w:eastAsia="Times New Roman" w:cs="Times New Roman"/>
          <w:noProof/>
          <w:sz w:val="28"/>
          <w:szCs w:val="28"/>
        </w:rPr>
        <w:t>2016</w:t>
      </w:r>
      <w:r w:rsidRPr="00430599">
        <w:rPr>
          <w:rFonts w:eastAsia="Times New Roman" w:cs="Times New Roman"/>
          <w:sz w:val="28"/>
          <w:szCs w:val="28"/>
        </w:rPr>
        <w:fldChar w:fldCharType="end"/>
      </w:r>
      <w:r w:rsidR="003125E3">
        <w:rPr>
          <w:rFonts w:eastAsia="Times New Roman" w:cs="Times New Roman"/>
          <w:sz w:val="28"/>
          <w:szCs w:val="28"/>
        </w:rPr>
        <w:br w:type="page"/>
      </w:r>
    </w:p>
    <w:p w:rsidR="00950D44" w:rsidRPr="00950D44" w:rsidRDefault="00950D44" w:rsidP="00950D44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950D44">
        <w:rPr>
          <w:rFonts w:cs="Times New Roman"/>
          <w:bCs/>
          <w:sz w:val="28"/>
          <w:szCs w:val="28"/>
        </w:rPr>
        <w:lastRenderedPageBreak/>
        <w:t xml:space="preserve">В самом широком смысле слова под гипотезой понимают всякое предположение, догадку или предсказание, основывающиеся либо на предшествующем знании, либо на новых фактах, но чаще всего — на том и другом одновременно. Гипотеза создается для того, чтобы объяснить факты уже известные и предсказать еще неизвестные. С логической точки зрения любая гипотеза представляет форму не дедуктивного рассуждения, поскольку ее данные обеспечивают лишь вероятность заключения. Иначе говоря, этих данных явно недостаточно, чтобы сделать достоверное заключение. Гипотеза – «предположительное знание». В случае доказательства истинности гипотезы она становится в дальнейшем теорией, законом, принципом и т.д. В случае не подтверждения гипотеза теряет свое значение. </w:t>
      </w:r>
    </w:p>
    <w:p w:rsidR="00950D44" w:rsidRDefault="00950D44" w:rsidP="00950D44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950D44">
        <w:rPr>
          <w:rFonts w:cs="Times New Roman"/>
          <w:bCs/>
          <w:sz w:val="28"/>
          <w:szCs w:val="28"/>
        </w:rPr>
        <w:t>Гипотеза выдвигается с целью решения поставленной проблемы и определяет главное направление научного поиска, в результате которого должны быть получены выводы об истинности или ложности гипотезы. В качестве научного предположения гипотеза должна отвечать определенным требованиям с точки зрения методологии науки, а именно, должна быть: логически непротиворечивой; принципиально проверяемой; не противоречащей ранее установленным фактам, не носящимся к предметной области; приложимой к возможно более широкому кругу явлений; эффективной в познавательном или практическом отношении (в частности, позволяющей разработать или конкретизировать программу дальнейших исследований). Гипотеза выдвигается на основе результатов изучения относящихся к предметной области исследования фактов, результатов научно-практических достижений и других материалов. Её подтверждение направлено на то, чтобы доказать реальное существование предполагаемого положения.</w:t>
      </w:r>
    </w:p>
    <w:p w:rsidR="00F94793" w:rsidRPr="0079179A" w:rsidRDefault="00F94793" w:rsidP="00F94793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79179A">
        <w:rPr>
          <w:rFonts w:cs="Times New Roman"/>
          <w:bCs/>
          <w:sz w:val="28"/>
          <w:szCs w:val="28"/>
        </w:rPr>
        <w:t>Тема моей магистерской диссертации: «Исследование и разработка методов и средств мобильного доступа к аудиовидеопотоку».</w:t>
      </w:r>
    </w:p>
    <w:p w:rsidR="00F94793" w:rsidRDefault="00F94793" w:rsidP="00F94793">
      <w:pPr>
        <w:spacing w:before="120" w:after="0" w:line="360" w:lineRule="auto"/>
        <w:ind w:firstLine="360"/>
        <w:rPr>
          <w:rFonts w:cs="Times New Roman"/>
          <w:bCs/>
          <w:sz w:val="28"/>
          <w:szCs w:val="28"/>
        </w:rPr>
      </w:pPr>
      <w:r w:rsidRPr="0079179A">
        <w:rPr>
          <w:rFonts w:cs="Times New Roman"/>
          <w:bCs/>
          <w:sz w:val="28"/>
          <w:szCs w:val="28"/>
        </w:rPr>
        <w:lastRenderedPageBreak/>
        <w:t>Реализуемый в ходе работы продукт представляет собой систему видеонаблюдения. Камера получает информацию в виде аудио- и видеопотоков. В дальнейшем полученная информация обрабатываются, анализируется и передаётся на сервер. Интернет-ресурс предоставляет доступ к видео- и аудиопотокам, получаемым от камеры, в режиме реального времени.</w:t>
      </w:r>
    </w:p>
    <w:p w:rsidR="004B6583" w:rsidRDefault="00950D44" w:rsidP="00F94793">
      <w:pPr>
        <w:spacing w:before="120" w:after="0" w:line="360" w:lineRule="auto"/>
        <w:ind w:first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Выдвигаем</w:t>
      </w:r>
      <w:r w:rsidR="004B6583">
        <w:rPr>
          <w:rFonts w:cs="Times New Roman"/>
          <w:bCs/>
          <w:sz w:val="28"/>
          <w:szCs w:val="28"/>
        </w:rPr>
        <w:t>ые</w:t>
      </w:r>
      <w:r>
        <w:rPr>
          <w:rFonts w:cs="Times New Roman"/>
          <w:bCs/>
          <w:sz w:val="28"/>
          <w:szCs w:val="28"/>
        </w:rPr>
        <w:t xml:space="preserve"> гипотез</w:t>
      </w:r>
      <w:r w:rsidR="004B6583">
        <w:rPr>
          <w:rFonts w:cs="Times New Roman"/>
          <w:bCs/>
          <w:sz w:val="28"/>
          <w:szCs w:val="28"/>
        </w:rPr>
        <w:t>ы.</w:t>
      </w:r>
    </w:p>
    <w:p w:rsidR="00950D44" w:rsidRPr="004B6583" w:rsidRDefault="004B6583" w:rsidP="004B6583">
      <w:pPr>
        <w:pStyle w:val="ae"/>
        <w:numPr>
          <w:ilvl w:val="0"/>
          <w:numId w:val="13"/>
        </w:numPr>
        <w:spacing w:before="120" w:after="0" w:line="360" w:lineRule="auto"/>
        <w:rPr>
          <w:rFonts w:cs="Times New Roman"/>
          <w:bCs/>
          <w:sz w:val="28"/>
          <w:szCs w:val="28"/>
        </w:rPr>
      </w:pPr>
      <w:r w:rsidRPr="004B6583">
        <w:rPr>
          <w:rFonts w:cs="Times New Roman"/>
          <w:bCs/>
          <w:sz w:val="28"/>
          <w:szCs w:val="28"/>
        </w:rPr>
        <w:t>П</w:t>
      </w:r>
      <w:r w:rsidR="00950D44" w:rsidRPr="004B6583">
        <w:rPr>
          <w:rFonts w:cs="Times New Roman"/>
          <w:bCs/>
          <w:sz w:val="28"/>
          <w:szCs w:val="28"/>
        </w:rPr>
        <w:t>рименяя нейронные сети, можно добиться лучших результатов в распознавании состояний детского лица применительно к задаче анализа данных непрерывного видеопотока.</w:t>
      </w:r>
    </w:p>
    <w:p w:rsidR="004B6583" w:rsidRPr="004B6583" w:rsidRDefault="004B6583" w:rsidP="004B6583">
      <w:pPr>
        <w:pStyle w:val="ae"/>
        <w:numPr>
          <w:ilvl w:val="0"/>
          <w:numId w:val="13"/>
        </w:numPr>
        <w:spacing w:before="120"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Мобильное приложение способно предоставлять более удобный доступ к аудио- и видеопотоку.</w:t>
      </w:r>
    </w:p>
    <w:sectPr w:rsidR="004B6583" w:rsidRPr="004B6583" w:rsidSect="00F9479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F85" w:rsidRDefault="00100F85" w:rsidP="00B91876">
      <w:pPr>
        <w:spacing w:after="0"/>
      </w:pPr>
      <w:r>
        <w:separator/>
      </w:r>
    </w:p>
  </w:endnote>
  <w:endnote w:type="continuationSeparator" w:id="0">
    <w:p w:rsidR="00100F85" w:rsidRDefault="00100F85" w:rsidP="00B918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F85" w:rsidRDefault="00100F85" w:rsidP="00B91876">
      <w:pPr>
        <w:spacing w:after="0"/>
      </w:pPr>
      <w:r>
        <w:separator/>
      </w:r>
    </w:p>
  </w:footnote>
  <w:footnote w:type="continuationSeparator" w:id="0">
    <w:p w:rsidR="00100F85" w:rsidRDefault="00100F85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033FB9"/>
    <w:multiLevelType w:val="multilevel"/>
    <w:tmpl w:val="0D4C5C30"/>
    <w:lvl w:ilvl="0">
      <w:start w:val="5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  <w:lang w:val="ru-RU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>
    <w:nsid w:val="0A965F5B"/>
    <w:multiLevelType w:val="multilevel"/>
    <w:tmpl w:val="D50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B91488"/>
    <w:multiLevelType w:val="hybridMultilevel"/>
    <w:tmpl w:val="514EA41E"/>
    <w:lvl w:ilvl="0" w:tplc="30DCC350">
      <w:start w:val="1"/>
      <w:numFmt w:val="decimal"/>
      <w:lvlText w:val="%1."/>
      <w:lvlJc w:val="left"/>
      <w:pPr>
        <w:ind w:left="1176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B09E7"/>
    <w:multiLevelType w:val="multilevel"/>
    <w:tmpl w:val="1994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887387"/>
    <w:multiLevelType w:val="multilevel"/>
    <w:tmpl w:val="A7B0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406F9C"/>
    <w:multiLevelType w:val="hybridMultilevel"/>
    <w:tmpl w:val="67C46552"/>
    <w:lvl w:ilvl="0" w:tplc="7CA8BED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519C8"/>
    <w:multiLevelType w:val="hybridMultilevel"/>
    <w:tmpl w:val="75A81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A317540"/>
    <w:multiLevelType w:val="hybridMultilevel"/>
    <w:tmpl w:val="BA12F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F62A92"/>
    <w:multiLevelType w:val="hybridMultilevel"/>
    <w:tmpl w:val="FE0CA792"/>
    <w:lvl w:ilvl="0" w:tplc="6EC86C6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>
    <w:nsid w:val="680A0F81"/>
    <w:multiLevelType w:val="hybridMultilevel"/>
    <w:tmpl w:val="3C8A09EC"/>
    <w:lvl w:ilvl="0" w:tplc="872E8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F641312"/>
    <w:multiLevelType w:val="multilevel"/>
    <w:tmpl w:val="96A4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975D44"/>
    <w:multiLevelType w:val="hybridMultilevel"/>
    <w:tmpl w:val="E3D87D94"/>
    <w:lvl w:ilvl="0" w:tplc="4C967F0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8"/>
  </w:num>
  <w:num w:numId="7">
    <w:abstractNumId w:val="11"/>
  </w:num>
  <w:num w:numId="8">
    <w:abstractNumId w:val="5"/>
  </w:num>
  <w:num w:numId="9">
    <w:abstractNumId w:val="2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5956"/>
    <w:rsid w:val="000216BB"/>
    <w:rsid w:val="00056F9F"/>
    <w:rsid w:val="00062E46"/>
    <w:rsid w:val="0006407E"/>
    <w:rsid w:val="00064852"/>
    <w:rsid w:val="00076ED4"/>
    <w:rsid w:val="000A17A7"/>
    <w:rsid w:val="000C43D9"/>
    <w:rsid w:val="000E31D9"/>
    <w:rsid w:val="00100F85"/>
    <w:rsid w:val="00104456"/>
    <w:rsid w:val="00114AD7"/>
    <w:rsid w:val="00140487"/>
    <w:rsid w:val="00141526"/>
    <w:rsid w:val="001A335A"/>
    <w:rsid w:val="001A6764"/>
    <w:rsid w:val="001B790E"/>
    <w:rsid w:val="001C26DE"/>
    <w:rsid w:val="001C2B26"/>
    <w:rsid w:val="001D73A5"/>
    <w:rsid w:val="001E4F5F"/>
    <w:rsid w:val="00202392"/>
    <w:rsid w:val="00223452"/>
    <w:rsid w:val="0026563F"/>
    <w:rsid w:val="00266A57"/>
    <w:rsid w:val="002768C5"/>
    <w:rsid w:val="002910CE"/>
    <w:rsid w:val="002C71E1"/>
    <w:rsid w:val="002D37B9"/>
    <w:rsid w:val="002D68D1"/>
    <w:rsid w:val="002E7EC6"/>
    <w:rsid w:val="002F497E"/>
    <w:rsid w:val="002F6F05"/>
    <w:rsid w:val="00303350"/>
    <w:rsid w:val="003125E3"/>
    <w:rsid w:val="003602BD"/>
    <w:rsid w:val="0036236E"/>
    <w:rsid w:val="0036282E"/>
    <w:rsid w:val="00363918"/>
    <w:rsid w:val="00373CAF"/>
    <w:rsid w:val="00374C7D"/>
    <w:rsid w:val="0039744F"/>
    <w:rsid w:val="003C6E9A"/>
    <w:rsid w:val="003E065C"/>
    <w:rsid w:val="004132CC"/>
    <w:rsid w:val="0041664D"/>
    <w:rsid w:val="00430599"/>
    <w:rsid w:val="00440146"/>
    <w:rsid w:val="0044675B"/>
    <w:rsid w:val="00454F16"/>
    <w:rsid w:val="00457B55"/>
    <w:rsid w:val="004709FA"/>
    <w:rsid w:val="0049769B"/>
    <w:rsid w:val="004A3CFC"/>
    <w:rsid w:val="004B6583"/>
    <w:rsid w:val="004C5C76"/>
    <w:rsid w:val="004C7506"/>
    <w:rsid w:val="004D7CDA"/>
    <w:rsid w:val="004E33E5"/>
    <w:rsid w:val="004E5924"/>
    <w:rsid w:val="0050177A"/>
    <w:rsid w:val="00536DD6"/>
    <w:rsid w:val="005506D5"/>
    <w:rsid w:val="0055181B"/>
    <w:rsid w:val="005813AB"/>
    <w:rsid w:val="005901CD"/>
    <w:rsid w:val="005927A1"/>
    <w:rsid w:val="0059478E"/>
    <w:rsid w:val="005A6D81"/>
    <w:rsid w:val="005C5F1B"/>
    <w:rsid w:val="005E2A3C"/>
    <w:rsid w:val="006266D3"/>
    <w:rsid w:val="00630E92"/>
    <w:rsid w:val="0063180D"/>
    <w:rsid w:val="006438E0"/>
    <w:rsid w:val="00651260"/>
    <w:rsid w:val="0066629D"/>
    <w:rsid w:val="00677005"/>
    <w:rsid w:val="00687EE3"/>
    <w:rsid w:val="00691235"/>
    <w:rsid w:val="007105E4"/>
    <w:rsid w:val="00711320"/>
    <w:rsid w:val="00716621"/>
    <w:rsid w:val="007376CF"/>
    <w:rsid w:val="00743F6E"/>
    <w:rsid w:val="007575DC"/>
    <w:rsid w:val="00757A88"/>
    <w:rsid w:val="0077226B"/>
    <w:rsid w:val="00777598"/>
    <w:rsid w:val="007842A4"/>
    <w:rsid w:val="0079179A"/>
    <w:rsid w:val="007A0C6C"/>
    <w:rsid w:val="007A4C12"/>
    <w:rsid w:val="007A6C7A"/>
    <w:rsid w:val="00802B71"/>
    <w:rsid w:val="008104F8"/>
    <w:rsid w:val="00810CAA"/>
    <w:rsid w:val="00810FA7"/>
    <w:rsid w:val="00815D02"/>
    <w:rsid w:val="00825C1E"/>
    <w:rsid w:val="0083404E"/>
    <w:rsid w:val="00834298"/>
    <w:rsid w:val="00844750"/>
    <w:rsid w:val="008503A0"/>
    <w:rsid w:val="008609E1"/>
    <w:rsid w:val="00864AE6"/>
    <w:rsid w:val="00867742"/>
    <w:rsid w:val="00892B96"/>
    <w:rsid w:val="00896AF1"/>
    <w:rsid w:val="00897A44"/>
    <w:rsid w:val="008B5F38"/>
    <w:rsid w:val="008D50A6"/>
    <w:rsid w:val="008E21C3"/>
    <w:rsid w:val="008E3CBD"/>
    <w:rsid w:val="0090109E"/>
    <w:rsid w:val="0091364D"/>
    <w:rsid w:val="009172B5"/>
    <w:rsid w:val="00921531"/>
    <w:rsid w:val="00950D44"/>
    <w:rsid w:val="009544B0"/>
    <w:rsid w:val="00973F0F"/>
    <w:rsid w:val="009835BD"/>
    <w:rsid w:val="009A1CEB"/>
    <w:rsid w:val="009D1F8E"/>
    <w:rsid w:val="009F6D4E"/>
    <w:rsid w:val="00A267D2"/>
    <w:rsid w:val="00A30C88"/>
    <w:rsid w:val="00A33142"/>
    <w:rsid w:val="00A9262F"/>
    <w:rsid w:val="00AA0390"/>
    <w:rsid w:val="00AA1088"/>
    <w:rsid w:val="00AA5A09"/>
    <w:rsid w:val="00AC5154"/>
    <w:rsid w:val="00AD47CE"/>
    <w:rsid w:val="00AE03F4"/>
    <w:rsid w:val="00AE18BB"/>
    <w:rsid w:val="00AE5956"/>
    <w:rsid w:val="00B055C4"/>
    <w:rsid w:val="00B251FB"/>
    <w:rsid w:val="00B25785"/>
    <w:rsid w:val="00B318B4"/>
    <w:rsid w:val="00B75A2D"/>
    <w:rsid w:val="00B8798C"/>
    <w:rsid w:val="00B91876"/>
    <w:rsid w:val="00BA52CB"/>
    <w:rsid w:val="00BA533B"/>
    <w:rsid w:val="00BB30E7"/>
    <w:rsid w:val="00BB6C2F"/>
    <w:rsid w:val="00BD133A"/>
    <w:rsid w:val="00BD3226"/>
    <w:rsid w:val="00BD5FB3"/>
    <w:rsid w:val="00BE5FFF"/>
    <w:rsid w:val="00C4125F"/>
    <w:rsid w:val="00C83286"/>
    <w:rsid w:val="00CA0DD9"/>
    <w:rsid w:val="00CA45FF"/>
    <w:rsid w:val="00CA5F0F"/>
    <w:rsid w:val="00CC27F1"/>
    <w:rsid w:val="00CE371D"/>
    <w:rsid w:val="00CE414D"/>
    <w:rsid w:val="00CE56E0"/>
    <w:rsid w:val="00CF1784"/>
    <w:rsid w:val="00D277D6"/>
    <w:rsid w:val="00D30A4E"/>
    <w:rsid w:val="00D36783"/>
    <w:rsid w:val="00D425B0"/>
    <w:rsid w:val="00D4744E"/>
    <w:rsid w:val="00D615EE"/>
    <w:rsid w:val="00DA3B5A"/>
    <w:rsid w:val="00DA7635"/>
    <w:rsid w:val="00DB5436"/>
    <w:rsid w:val="00DB58B4"/>
    <w:rsid w:val="00DC31CD"/>
    <w:rsid w:val="00DD019F"/>
    <w:rsid w:val="00DD17EA"/>
    <w:rsid w:val="00DD29B8"/>
    <w:rsid w:val="00E0077C"/>
    <w:rsid w:val="00E15CBE"/>
    <w:rsid w:val="00E26D01"/>
    <w:rsid w:val="00E724FA"/>
    <w:rsid w:val="00E7545F"/>
    <w:rsid w:val="00E800B1"/>
    <w:rsid w:val="00E83FE0"/>
    <w:rsid w:val="00EA5874"/>
    <w:rsid w:val="00EC4DBF"/>
    <w:rsid w:val="00EF0099"/>
    <w:rsid w:val="00EF1850"/>
    <w:rsid w:val="00EF74F8"/>
    <w:rsid w:val="00F07535"/>
    <w:rsid w:val="00F31E3F"/>
    <w:rsid w:val="00F5325C"/>
    <w:rsid w:val="00F62CF9"/>
    <w:rsid w:val="00F65D66"/>
    <w:rsid w:val="00F94793"/>
    <w:rsid w:val="00FB40FD"/>
    <w:rsid w:val="00FB7B65"/>
    <w:rsid w:val="00FE5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  <w:style w:type="paragraph" w:styleId="af2">
    <w:name w:val="Normal (Web)"/>
    <w:basedOn w:val="a"/>
    <w:uiPriority w:val="99"/>
    <w:unhideWhenUsed/>
    <w:rsid w:val="0079179A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mw-headline">
    <w:name w:val="mw-headline"/>
    <w:basedOn w:val="a0"/>
    <w:rsid w:val="00791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4F1989-86D5-4879-9D2D-25A058AC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</Template>
  <TotalTime>4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5</cp:revision>
  <dcterms:created xsi:type="dcterms:W3CDTF">2016-12-20T19:03:00Z</dcterms:created>
  <dcterms:modified xsi:type="dcterms:W3CDTF">2016-12-20T19:14:00Z</dcterms:modified>
</cp:coreProperties>
</file>